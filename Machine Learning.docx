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4F" w:rsidRDefault="00FC094F" w:rsidP="00A02BCB">
      <w:pPr>
        <w:rPr>
          <w:rFonts w:hint="cs"/>
          <w:rtl/>
        </w:rPr>
      </w:pPr>
    </w:p>
    <w:p w:rsidR="00FC094F" w:rsidRDefault="00FC094F" w:rsidP="00A02BCB">
      <w:pPr>
        <w:rPr>
          <w:rFonts w:hint="cs"/>
          <w:rtl/>
        </w:rPr>
      </w:pPr>
    </w:p>
    <w:p w:rsidR="00D77AA7" w:rsidRPr="004B1443" w:rsidRDefault="00D77AA7" w:rsidP="00A02BCB">
      <w:pPr>
        <w:pStyle w:val="TitlePage"/>
        <w:jc w:val="both"/>
        <w:rPr>
          <w:rFonts w:ascii="IranNastaliq" w:hAnsi="IranNastaliq" w:cs="IranNastaliq" w:hint="cs"/>
          <w:sz w:val="28"/>
          <w:szCs w:val="28"/>
          <w:rtl/>
          <w:lang w:bidi="fa-IR"/>
        </w:rPr>
      </w:pPr>
      <w:r w:rsidRPr="004B1443">
        <w:rPr>
          <w:rFonts w:ascii="IranNastaliq" w:hAnsi="IranNastaliq" w:cs="IranNastaliq"/>
          <w:sz w:val="28"/>
          <w:szCs w:val="28"/>
          <w:rtl/>
          <w:lang w:bidi="fa-IR"/>
        </w:rPr>
        <w:t xml:space="preserve">دانشکده </w:t>
      </w:r>
      <w:r>
        <w:rPr>
          <w:rFonts w:ascii="IranNastaliq" w:hAnsi="IranNastaliq" w:cs="IranNastaliq" w:hint="cs"/>
          <w:sz w:val="28"/>
          <w:szCs w:val="28"/>
          <w:rtl/>
          <w:lang w:bidi="fa-IR"/>
        </w:rPr>
        <w:t>فن آوری اطلاعات</w:t>
      </w:r>
    </w:p>
    <w:p w:rsidR="00D77AA7" w:rsidRPr="00897C7B" w:rsidRDefault="00D77AA7" w:rsidP="00A02BCB">
      <w:pPr>
        <w:pStyle w:val="TitlePage"/>
        <w:jc w:val="both"/>
        <w:rPr>
          <w:rtl/>
          <w:lang w:bidi="fa-IR"/>
        </w:rPr>
      </w:pPr>
    </w:p>
    <w:p w:rsidR="00D77AA7" w:rsidRPr="00C9705D" w:rsidRDefault="00D77AA7" w:rsidP="00A02BCB">
      <w:pPr>
        <w:pStyle w:val="TitlePageNames"/>
        <w:jc w:val="both"/>
        <w:rPr>
          <w:rtl/>
        </w:rPr>
      </w:pPr>
      <w:r w:rsidRPr="00C9705D">
        <w:rPr>
          <w:rFonts w:hint="cs"/>
          <w:rtl/>
        </w:rPr>
        <w:t xml:space="preserve"> </w:t>
      </w:r>
      <w:r>
        <w:rPr>
          <w:rFonts w:hint="cs"/>
          <w:rtl/>
        </w:rPr>
        <w:t>یادگیری ماشین</w:t>
      </w:r>
    </w:p>
    <w:p w:rsidR="00D77AA7" w:rsidRPr="00897C7B" w:rsidRDefault="00D77AA7" w:rsidP="00A02BCB">
      <w:pPr>
        <w:pStyle w:val="TitlePage"/>
        <w:jc w:val="both"/>
        <w:rPr>
          <w:rtl/>
        </w:rPr>
      </w:pPr>
    </w:p>
    <w:p w:rsidR="00D77AA7" w:rsidRDefault="00D77AA7" w:rsidP="00A02BCB">
      <w:pPr>
        <w:pStyle w:val="TitlePageNames"/>
        <w:jc w:val="both"/>
      </w:pPr>
      <w:r>
        <w:rPr>
          <w:rFonts w:hint="cs"/>
          <w:rtl/>
        </w:rPr>
        <w:t>توسط:</w:t>
      </w:r>
    </w:p>
    <w:p w:rsidR="00D77AA7" w:rsidRPr="00897C7B" w:rsidRDefault="00E81CFC" w:rsidP="00A02BCB">
      <w:pPr>
        <w:pStyle w:val="TitlePageNames"/>
        <w:jc w:val="both"/>
        <w:rPr>
          <w:rtl/>
        </w:rPr>
      </w:pPr>
      <w:r>
        <w:rPr>
          <w:rFonts w:hint="cs"/>
          <w:rtl/>
        </w:rPr>
        <w:t>داریوش حسن پور</w:t>
      </w:r>
    </w:p>
    <w:p w:rsidR="00D77AA7" w:rsidRDefault="00D77AA7" w:rsidP="00A02BCB">
      <w:pPr>
        <w:pStyle w:val="TitlePage"/>
        <w:jc w:val="both"/>
        <w:rPr>
          <w:rtl/>
        </w:rPr>
      </w:pPr>
    </w:p>
    <w:p w:rsidR="00D77AA7" w:rsidRDefault="00D77AA7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Default="00E81CFC" w:rsidP="00A02BCB">
      <w:pPr>
        <w:pStyle w:val="TitlePage"/>
        <w:jc w:val="both"/>
        <w:rPr>
          <w:rFonts w:hint="cs"/>
          <w:rtl/>
        </w:rPr>
      </w:pPr>
    </w:p>
    <w:p w:rsidR="00E81CFC" w:rsidRPr="00897C7B" w:rsidRDefault="00E81CFC" w:rsidP="00A02BCB">
      <w:pPr>
        <w:pStyle w:val="TitlePage"/>
        <w:jc w:val="both"/>
        <w:rPr>
          <w:rtl/>
          <w:lang w:bidi="fa-IR"/>
        </w:rPr>
      </w:pPr>
    </w:p>
    <w:p w:rsidR="00D77AA7" w:rsidRDefault="00D77AA7" w:rsidP="00A02BCB">
      <w:pPr>
        <w:spacing w:after="200"/>
        <w:rPr>
          <w:rtl/>
        </w:rPr>
      </w:pPr>
      <w:r>
        <w:rPr>
          <w:rFonts w:hint="cs"/>
          <w:rtl/>
        </w:rPr>
        <w:t xml:space="preserve">بهار </w:t>
      </w:r>
      <w:r w:rsidR="00E81CFC">
        <w:rPr>
          <w:rFonts w:hint="cs"/>
          <w:rtl/>
        </w:rPr>
        <w:t>1392</w:t>
      </w:r>
    </w:p>
    <w:p w:rsidR="00FC094F" w:rsidRDefault="00FC094F" w:rsidP="00A02BCB">
      <w:pPr>
        <w:rPr>
          <w:rFonts w:hint="cs"/>
          <w:rtl/>
        </w:rPr>
      </w:pPr>
    </w:p>
    <w:p w:rsidR="00D77AA7" w:rsidRDefault="00D77AA7" w:rsidP="00A02BCB">
      <w:pPr>
        <w:rPr>
          <w:rFonts w:hint="cs"/>
          <w:rtl/>
        </w:rPr>
      </w:pPr>
    </w:p>
    <w:p w:rsidR="00FC094F" w:rsidRDefault="00FC094F" w:rsidP="00A02BCB">
      <w:pPr>
        <w:rPr>
          <w:rFonts w:hint="cs"/>
          <w:rtl/>
        </w:rPr>
      </w:pPr>
    </w:p>
    <w:p w:rsidR="002342C8" w:rsidRDefault="002342C8" w:rsidP="00A02BCB">
      <w:pPr>
        <w:rPr>
          <w:rFonts w:hint="cs"/>
          <w:rtl/>
        </w:rPr>
      </w:pPr>
    </w:p>
    <w:p w:rsidR="00FC094F" w:rsidRDefault="00FC094F" w:rsidP="00A02BCB">
      <w:pPr>
        <w:rPr>
          <w:rFonts w:hint="cs"/>
          <w:rtl/>
        </w:rPr>
      </w:pPr>
    </w:p>
    <w:p w:rsidR="00FC094F" w:rsidRDefault="00FC094F" w:rsidP="00A02BCB">
      <w:pPr>
        <w:rPr>
          <w:rFonts w:hint="cs"/>
          <w:rtl/>
        </w:rPr>
      </w:pPr>
    </w:p>
    <w:p w:rsidR="002342C8" w:rsidRDefault="002342C8" w:rsidP="00A02BCB">
      <w:pPr>
        <w:spacing w:after="200"/>
        <w:rPr>
          <w:rtl/>
        </w:rPr>
      </w:pPr>
    </w:p>
    <w:p w:rsidR="002342C8" w:rsidRDefault="002342C8" w:rsidP="00A02BCB">
      <w:pPr>
        <w:rPr>
          <w:rtl/>
        </w:rPr>
      </w:pPr>
    </w:p>
    <w:p w:rsidR="002342C8" w:rsidRDefault="002342C8" w:rsidP="00A02BCB">
      <w:pPr>
        <w:spacing w:after="200"/>
        <w:rPr>
          <w:rtl/>
        </w:rPr>
      </w:pPr>
      <w:r w:rsidRPr="00FC094F">
        <w:rPr>
          <w:rtl/>
        </w:rPr>
        <w:drawing>
          <wp:inline distT="0" distB="0" distL="0" distR="0">
            <wp:extent cx="5937885" cy="5272405"/>
            <wp:effectExtent l="0" t="0" r="5715" b="4445"/>
            <wp:docPr id="3" name="Picture 1" descr="Description: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 w:type="page"/>
      </w:r>
    </w:p>
    <w:p w:rsidR="002342C8" w:rsidRDefault="002342C8" w:rsidP="00A02BCB">
      <w:pPr>
        <w:pStyle w:val="Heading6"/>
        <w:jc w:val="both"/>
        <w:rPr>
          <w:rtl/>
        </w:rPr>
      </w:pPr>
      <w:r>
        <w:rPr>
          <w:rFonts w:hint="cs"/>
          <w:rtl/>
        </w:rPr>
        <w:lastRenderedPageBreak/>
        <w:t>چکيده</w:t>
      </w:r>
    </w:p>
    <w:p w:rsidR="002342C8" w:rsidRPr="00D03F13" w:rsidRDefault="001F4643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  <w:r w:rsidRPr="001F4643">
        <w:rPr>
          <w:rFonts w:hint="cs"/>
          <w:rtl/>
        </w:rPr>
        <w:t>ھوش</w:t>
      </w:r>
      <w:r w:rsidRPr="001F4643">
        <w:t xml:space="preserve"> </w:t>
      </w:r>
      <w:r w:rsidRPr="001F4643">
        <w:rPr>
          <w:rFonts w:hint="cs"/>
          <w:rtl/>
        </w:rPr>
        <w:t>مصنوعی</w:t>
      </w:r>
      <w:r w:rsidRPr="001F4643">
        <w:t xml:space="preserve"> </w:t>
      </w:r>
      <w:r w:rsidRPr="001F4643">
        <w:rPr>
          <w:rFonts w:hint="cs"/>
          <w:rtl/>
        </w:rPr>
        <w:t>به</w:t>
      </w:r>
      <w:r w:rsidRPr="001F4643">
        <w:t xml:space="preserve"> </w:t>
      </w:r>
      <w:r w:rsidRPr="001F4643">
        <w:rPr>
          <w:rFonts w:hint="cs"/>
          <w:rtl/>
        </w:rPr>
        <w:t>ھوشی</w:t>
      </w:r>
      <w:r w:rsidRPr="001F4643">
        <w:t xml:space="preserve"> </w:t>
      </w:r>
      <w:r w:rsidRPr="001F4643">
        <w:rPr>
          <w:rFonts w:hint="cs"/>
          <w:rtl/>
        </w:rPr>
        <w:t>که</w:t>
      </w:r>
      <w:r w:rsidRPr="001F4643">
        <w:t xml:space="preserve"> </w:t>
      </w:r>
      <w:r w:rsidRPr="001F4643">
        <w:rPr>
          <w:rFonts w:hint="cs"/>
          <w:rtl/>
        </w:rPr>
        <w:t>يک</w:t>
      </w:r>
      <w:r w:rsidR="007153EC">
        <w:rPr>
          <w:rFonts w:hint="cs"/>
          <w:rtl/>
        </w:rPr>
        <w:t xml:space="preserve"> </w:t>
      </w:r>
      <w:r w:rsidRPr="001F4643">
        <w:t xml:space="preserve"> </w:t>
      </w:r>
      <w:r w:rsidRPr="001F4643">
        <w:rPr>
          <w:rFonts w:hint="cs"/>
          <w:rtl/>
        </w:rPr>
        <w:t>ماشين</w:t>
      </w:r>
      <w:r w:rsidRPr="001F4643">
        <w:t xml:space="preserve"> </w:t>
      </w:r>
      <w:r w:rsidRPr="001F4643">
        <w:rPr>
          <w:rFonts w:hint="cs"/>
          <w:rtl/>
        </w:rPr>
        <w:t>از</w:t>
      </w:r>
      <w:r w:rsidRPr="001F4643">
        <w:t xml:space="preserve"> </w:t>
      </w:r>
      <w:r w:rsidRPr="001F4643">
        <w:rPr>
          <w:rFonts w:hint="cs"/>
          <w:rtl/>
        </w:rPr>
        <w:t>خود</w:t>
      </w:r>
      <w:r w:rsidRPr="001F4643">
        <w:t xml:space="preserve"> </w:t>
      </w:r>
      <w:r w:rsidRPr="001F4643">
        <w:rPr>
          <w:rFonts w:hint="cs"/>
          <w:rtl/>
        </w:rPr>
        <w:t>نشان</w:t>
      </w:r>
      <w:r w:rsidRPr="001F4643">
        <w:t xml:space="preserve"> </w:t>
      </w:r>
      <w:r w:rsidRPr="001F4643">
        <w:rPr>
          <w:rFonts w:hint="cs"/>
          <w:rtl/>
        </w:rPr>
        <w:t>می</w:t>
      </w:r>
      <w:r w:rsidRPr="001F4643">
        <w:t xml:space="preserve"> </w:t>
      </w:r>
      <w:r w:rsidRPr="001F4643">
        <w:rPr>
          <w:rFonts w:hint="cs"/>
          <w:rtl/>
        </w:rPr>
        <w:t>دھد</w:t>
      </w:r>
      <w:r w:rsidRPr="001F4643">
        <w:t xml:space="preserve"> </w:t>
      </w:r>
      <w:r w:rsidRPr="001F4643">
        <w:rPr>
          <w:rFonts w:hint="cs"/>
          <w:rtl/>
        </w:rPr>
        <w:t>و</w:t>
      </w:r>
      <w:r w:rsidRPr="001F4643">
        <w:t xml:space="preserve"> </w:t>
      </w:r>
      <w:r w:rsidRPr="001F4643">
        <w:rPr>
          <w:rFonts w:hint="cs"/>
          <w:rtl/>
        </w:rPr>
        <w:t>يا</w:t>
      </w:r>
      <w:r w:rsidRPr="001F4643">
        <w:t xml:space="preserve"> </w:t>
      </w:r>
      <w:r w:rsidRPr="001F4643">
        <w:rPr>
          <w:rFonts w:hint="cs"/>
          <w:rtl/>
        </w:rPr>
        <w:t>به</w:t>
      </w:r>
      <w:r w:rsidRPr="001F4643">
        <w:t xml:space="preserve"> </w:t>
      </w:r>
      <w:r w:rsidRPr="001F4643">
        <w:rPr>
          <w:rFonts w:hint="cs"/>
          <w:rtl/>
        </w:rPr>
        <w:t>دانشی</w:t>
      </w:r>
      <w:r w:rsidRPr="001F4643">
        <w:t xml:space="preserve"> </w:t>
      </w:r>
      <w:r w:rsidRPr="001F4643">
        <w:rPr>
          <w:rFonts w:hint="cs"/>
          <w:rtl/>
        </w:rPr>
        <w:t>در</w:t>
      </w:r>
      <w:r w:rsidRPr="001F4643">
        <w:t xml:space="preserve"> </w:t>
      </w:r>
      <w:r w:rsidRPr="001F4643">
        <w:rPr>
          <w:rFonts w:hint="cs"/>
          <w:rtl/>
        </w:rPr>
        <w:t>کامپيوتر</w:t>
      </w:r>
      <w:r w:rsidR="00390A8D">
        <w:rPr>
          <w:lang w:bidi="fa-IR"/>
        </w:rPr>
        <w:t>‌</w:t>
      </w:r>
      <w:r w:rsidR="00390A8D">
        <w:rPr>
          <w:rFonts w:hint="eastAsia"/>
          <w:rtl/>
          <w:lang w:bidi="fa-IR"/>
        </w:rPr>
        <w:t>‌‌</w:t>
      </w:r>
      <w:r w:rsidR="00390A8D">
        <w:rPr>
          <w:rFonts w:hint="cs"/>
          <w:rtl/>
          <w:lang w:bidi="fa-IR"/>
        </w:rPr>
        <w:t xml:space="preserve"> </w:t>
      </w:r>
      <w:r w:rsidRPr="001F4643">
        <w:rPr>
          <w:rFonts w:hint="cs"/>
          <w:rtl/>
        </w:rPr>
        <w:t>که</w:t>
      </w:r>
      <w:r w:rsidRPr="001F4643">
        <w:t xml:space="preserve"> </w:t>
      </w:r>
      <w:r w:rsidRPr="001F4643">
        <w:rPr>
          <w:rFonts w:hint="cs"/>
          <w:rtl/>
        </w:rPr>
        <w:t>سعی</w:t>
      </w:r>
      <w:r w:rsidRPr="001F4643">
        <w:t xml:space="preserve"> </w:t>
      </w:r>
      <w:r w:rsidRPr="001F4643">
        <w:rPr>
          <w:rFonts w:hint="cs"/>
          <w:rtl/>
        </w:rPr>
        <w:t>در</w:t>
      </w:r>
      <w:r w:rsidRPr="001F4643">
        <w:t xml:space="preserve"> </w:t>
      </w:r>
      <w:r w:rsidRPr="001F4643">
        <w:rPr>
          <w:rFonts w:hint="cs"/>
          <w:rtl/>
        </w:rPr>
        <w:t>ايجاد</w:t>
      </w:r>
      <w:r w:rsidRPr="001F4643">
        <w:t xml:space="preserve"> </w:t>
      </w:r>
      <w:r w:rsidRPr="001F4643">
        <w:rPr>
          <w:rFonts w:hint="cs"/>
          <w:rtl/>
        </w:rPr>
        <w:t>آن</w:t>
      </w:r>
      <w:r w:rsidRPr="001F4643">
        <w:t xml:space="preserve"> </w:t>
      </w:r>
      <w:r w:rsidRPr="001F4643">
        <w:rPr>
          <w:rFonts w:hint="cs"/>
          <w:rtl/>
        </w:rPr>
        <w:t>دارد</w:t>
      </w:r>
      <w:r w:rsidRPr="001F4643">
        <w:t xml:space="preserve"> </w:t>
      </w:r>
      <w:r w:rsidRPr="001F4643">
        <w:rPr>
          <w:rFonts w:hint="cs"/>
          <w:rtl/>
        </w:rPr>
        <w:t>گفته</w:t>
      </w:r>
      <w:r w:rsidRPr="001F4643">
        <w:t xml:space="preserve"> </w:t>
      </w:r>
      <w:r w:rsidRPr="001F4643">
        <w:rPr>
          <w:rFonts w:hint="cs"/>
          <w:rtl/>
        </w:rPr>
        <w:t>می</w:t>
      </w:r>
      <w:r w:rsidRPr="001F4643">
        <w:t xml:space="preserve"> </w:t>
      </w:r>
      <w:r w:rsidRPr="001F4643">
        <w:rPr>
          <w:rFonts w:hint="cs"/>
          <w:rtl/>
        </w:rPr>
        <w:t>شود</w:t>
      </w:r>
      <w:r w:rsidRPr="001F4643">
        <w:t>.</w:t>
      </w:r>
      <w:r w:rsidR="00D03F13" w:rsidRPr="00D03F13">
        <w:rPr>
          <w:rFonts w:hint="cs"/>
          <w:rtl/>
        </w:rPr>
        <w:t>يادگيری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ماشين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زمينه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نسبتا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جديدی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از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ھوش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مصنوعی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است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حال</w:t>
      </w:r>
      <w:r w:rsidR="00D03F13" w:rsidRPr="00D03F13">
        <w:t xml:space="preserve"> </w:t>
      </w:r>
      <w:r w:rsidR="00D03F13" w:rsidRPr="00D03F13">
        <w:rPr>
          <w:rFonts w:hint="cs"/>
          <w:rtl/>
        </w:rPr>
        <w:t>حاضر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دوران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رشد</w:t>
      </w:r>
      <w:r w:rsidR="00D03F13">
        <w:rPr>
          <w:rFonts w:hint="cs"/>
          <w:rtl/>
          <w:lang w:bidi="fa-IR"/>
        </w:rPr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تکامل</w:t>
      </w:r>
      <w:r w:rsidR="00D03F13" w:rsidRPr="00D03F13">
        <w:t xml:space="preserve"> </w:t>
      </w:r>
      <w:r w:rsidR="00D03F13" w:rsidRPr="00D03F13">
        <w:rPr>
          <w:rFonts w:hint="cs"/>
          <w:rtl/>
        </w:rPr>
        <w:t>خود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را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ميگذراند</w:t>
      </w:r>
      <w:r w:rsidR="00D03F13" w:rsidRPr="00D03F13">
        <w:t xml:space="preserve">. </w:t>
      </w:r>
      <w:r w:rsidR="00D03F13" w:rsidRPr="00D03F13">
        <w:rPr>
          <w:rFonts w:hint="cs"/>
          <w:rtl/>
        </w:rPr>
        <w:t>يادگيری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ماشين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يک</w:t>
      </w:r>
      <w:r w:rsidR="00D03F13" w:rsidRPr="00D03F13">
        <w:t xml:space="preserve"> </w:t>
      </w:r>
      <w:r w:rsidR="00D03F13" w:rsidRPr="00D03F13">
        <w:rPr>
          <w:rFonts w:hint="cs"/>
          <w:rtl/>
        </w:rPr>
        <w:t>زمينه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تحقيقاتی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بسيار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فعال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علوم</w:t>
      </w:r>
      <w:r w:rsidR="00D03F13">
        <w:rPr>
          <w:rFonts w:hint="cs"/>
          <w:rtl/>
        </w:rPr>
        <w:t xml:space="preserve"> </w:t>
      </w:r>
      <w:r w:rsidR="00D03F13" w:rsidRPr="00D03F13">
        <w:rPr>
          <w:rFonts w:hint="cs"/>
          <w:rtl/>
        </w:rPr>
        <w:t>کامپيوتر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است</w:t>
      </w:r>
      <w:r w:rsidR="00D03F13" w:rsidRPr="00D03F13">
        <w:t>.</w:t>
      </w:r>
      <w:r w:rsidR="00D03F13" w:rsidRPr="00D03F13">
        <w:rPr>
          <w:rFonts w:hint="cs"/>
          <w:rtl/>
        </w:rPr>
        <w:t xml:space="preserve"> به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تنظيم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اکتشاف</w:t>
      </w:r>
      <w:r w:rsidR="00D03F13" w:rsidRPr="00D03F13">
        <w:t xml:space="preserve"> </w:t>
      </w:r>
      <w:r w:rsidR="00D03F13" w:rsidRPr="00D03F13">
        <w:rPr>
          <w:rFonts w:hint="cs"/>
          <w:rtl/>
        </w:rPr>
        <w:t>شيوه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الگوريتم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ھايی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پردازد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اساس</w:t>
      </w:r>
      <w:r w:rsidR="00D03F13" w:rsidRPr="00D03F13">
        <w:t xml:space="preserve"> </w:t>
      </w:r>
      <w:r w:rsidR="00D03F13" w:rsidRPr="00D03F13">
        <w:rPr>
          <w:rFonts w:hint="cs"/>
          <w:rtl/>
        </w:rPr>
        <w:t>آنھا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رايانه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سامانه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ھا توانايی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تعلٌم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يادگيری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پيدا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کنند</w:t>
      </w:r>
      <w:r w:rsidR="00D03F13" w:rsidRPr="00D03F13">
        <w:t xml:space="preserve">. </w:t>
      </w:r>
      <w:r w:rsidR="00D03F13" w:rsidRPr="00D03F13">
        <w:rPr>
          <w:rFonts w:hint="cs"/>
          <w:rtl/>
        </w:rPr>
        <w:t>ھدف</w:t>
      </w:r>
      <w:r w:rsidR="00D03F13" w:rsidRPr="00D03F13">
        <w:t xml:space="preserve"> </w:t>
      </w:r>
      <w:r w:rsidR="00D03F13" w:rsidRPr="00D03F13">
        <w:rPr>
          <w:rFonts w:hint="cs"/>
          <w:rtl/>
        </w:rPr>
        <w:t>يادگيری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ماشينی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اين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است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کامپيوتر</w:t>
      </w:r>
      <w:r w:rsidR="00D03F13" w:rsidRPr="00D03F13">
        <w:t xml:space="preserve"> (</w:t>
      </w:r>
      <w:r w:rsidR="00D03F13" w:rsidRPr="00D03F13">
        <w:rPr>
          <w:rFonts w:hint="cs"/>
          <w:rtl/>
        </w:rPr>
        <w:t>در کلی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ترين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مفھوم</w:t>
      </w:r>
      <w:r w:rsidR="00D03F13" w:rsidRPr="00D03F13">
        <w:t xml:space="preserve"> </w:t>
      </w:r>
      <w:r w:rsidR="00D03F13" w:rsidRPr="00D03F13">
        <w:rPr>
          <w:rFonts w:hint="cs"/>
          <w:rtl/>
        </w:rPr>
        <w:t>آن</w:t>
      </w:r>
      <w:r w:rsidR="00D03F13" w:rsidRPr="00D03F13">
        <w:t xml:space="preserve">) </w:t>
      </w:r>
      <w:r w:rsidR="00D03F13" w:rsidRPr="00D03F13">
        <w:rPr>
          <w:rFonts w:hint="cs"/>
          <w:rtl/>
        </w:rPr>
        <w:t>بتواند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تدريج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افزايش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داده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ھا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بازدھی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بالاتری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وظيفهٔ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مورد نظر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پيدا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کند</w:t>
      </w:r>
      <w:r w:rsidR="00D03F13" w:rsidRPr="00D03F13">
        <w:t xml:space="preserve">. </w:t>
      </w:r>
      <w:r w:rsidR="00D03F13" w:rsidRPr="00D03F13">
        <w:rPr>
          <w:rFonts w:hint="cs"/>
          <w:rtl/>
        </w:rPr>
        <w:t>گستردهٔ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اين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وظيفه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تواند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از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تشخيص</w:t>
      </w:r>
      <w:r w:rsidR="00D03F13" w:rsidRPr="00D03F13">
        <w:t xml:space="preserve"> </w:t>
      </w:r>
      <w:r w:rsidR="00D03F13" w:rsidRPr="00D03F13">
        <w:rPr>
          <w:rFonts w:hint="cs"/>
          <w:rtl/>
        </w:rPr>
        <w:t>خودکار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چھره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ديدن</w:t>
      </w:r>
      <w:r w:rsidR="00D03F13" w:rsidRPr="00D03F13">
        <w:t xml:space="preserve"> </w:t>
      </w:r>
      <w:r w:rsidR="00D03F13" w:rsidRPr="00D03F13">
        <w:rPr>
          <w:rFonts w:hint="cs"/>
          <w:rtl/>
        </w:rPr>
        <w:t>چند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نمونه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از چھرهٔ</w:t>
      </w:r>
      <w:r w:rsidR="00D03F13" w:rsidRPr="00D03F13">
        <w:t xml:space="preserve"> </w:t>
      </w:r>
      <w:r w:rsidR="00D03F13" w:rsidRPr="00D03F13">
        <w:rPr>
          <w:rFonts w:hint="cs"/>
          <w:rtl/>
        </w:rPr>
        <w:t>مورد</w:t>
      </w:r>
      <w:r w:rsidR="00D03F13" w:rsidRPr="00D03F13">
        <w:t xml:space="preserve"> </w:t>
      </w:r>
      <w:r w:rsidR="00D03F13" w:rsidRPr="00D03F13">
        <w:rPr>
          <w:rFonts w:hint="cs"/>
          <w:rtl/>
        </w:rPr>
        <w:t>نظر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فراگيری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شيوهٔ</w:t>
      </w:r>
      <w:r w:rsidR="00D03F13" w:rsidRPr="00D03F13">
        <w:t xml:space="preserve"> </w:t>
      </w:r>
      <w:r w:rsidR="00D03F13" w:rsidRPr="00D03F13">
        <w:rPr>
          <w:rFonts w:hint="cs"/>
          <w:rtl/>
        </w:rPr>
        <w:t>گام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برداری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برای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روبات</w:t>
      </w:r>
      <w:r w:rsidR="00D03F13" w:rsidRPr="00D03F13">
        <w:t xml:space="preserve"> </w:t>
      </w:r>
      <w:r w:rsidR="00D03F13" w:rsidRPr="00D03F13">
        <w:rPr>
          <w:rFonts w:hint="cs"/>
          <w:rtl/>
        </w:rPr>
        <w:t>ای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دوپا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</w:t>
      </w:r>
      <w:r w:rsidR="00D03F13" w:rsidRPr="00D03F13">
        <w:t xml:space="preserve"> </w:t>
      </w:r>
      <w:r w:rsidR="00D03F13" w:rsidRPr="00D03F13">
        <w:rPr>
          <w:rFonts w:hint="cs"/>
          <w:rtl/>
        </w:rPr>
        <w:t>دريافت</w:t>
      </w:r>
      <w:r w:rsidR="00D03F13" w:rsidRPr="00D03F13">
        <w:t xml:space="preserve"> </w:t>
      </w:r>
      <w:r w:rsidR="00D03F13" w:rsidRPr="00D03F13">
        <w:rPr>
          <w:rFonts w:hint="cs"/>
          <w:rtl/>
        </w:rPr>
        <w:t>سيگنال</w:t>
      </w:r>
      <w:r w:rsidR="00D03F13" w:rsidRPr="00D03F13">
        <w:t xml:space="preserve"> </w:t>
      </w:r>
      <w:r w:rsidR="00D03F13" w:rsidRPr="00D03F13">
        <w:rPr>
          <w:rFonts w:hint="cs"/>
          <w:rtl/>
        </w:rPr>
        <w:t>پاداش و</w:t>
      </w:r>
      <w:r w:rsidR="00D03F13" w:rsidRPr="00D03F13">
        <w:t xml:space="preserve"> </w:t>
      </w:r>
      <w:r w:rsidR="00D03F13" w:rsidRPr="00D03F13">
        <w:rPr>
          <w:rFonts w:hint="cs"/>
          <w:rtl/>
        </w:rPr>
        <w:t>تنبيه</w:t>
      </w:r>
      <w:r w:rsidR="00D03F13" w:rsidRPr="00D03F13">
        <w:t xml:space="preserve"> </w:t>
      </w:r>
      <w:r w:rsidR="00D03F13" w:rsidRPr="00D03F13">
        <w:rPr>
          <w:rFonts w:hint="cs"/>
          <w:rtl/>
        </w:rPr>
        <w:t>باشد</w:t>
      </w:r>
      <w:r w:rsidR="00D03F13">
        <w:rPr>
          <w:rFonts w:ascii="ArialMT" w:hAnsiTheme="minorHAnsi" w:cs="ArialMT"/>
          <w:sz w:val="32"/>
          <w:szCs w:val="32"/>
        </w:rPr>
        <w:t>.</w:t>
      </w:r>
    </w:p>
    <w:p w:rsidR="001F4643" w:rsidRPr="007A3DB0" w:rsidRDefault="001F4643" w:rsidP="00A02BCB">
      <w:pPr>
        <w:rPr>
          <w:rtl/>
        </w:rPr>
      </w:pPr>
    </w:p>
    <w:p w:rsidR="008B626F" w:rsidRDefault="002342C8" w:rsidP="00A02BCB">
      <w:pPr>
        <w:rPr>
          <w:rtl/>
        </w:rPr>
      </w:pPr>
      <w:r w:rsidRPr="00D03F13">
        <w:rPr>
          <w:rFonts w:hint="cs"/>
          <w:b/>
          <w:bCs/>
          <w:rtl/>
        </w:rPr>
        <w:t>کليد واژه:</w:t>
      </w:r>
      <w:r w:rsidRPr="007A3DB0">
        <w:rPr>
          <w:rFonts w:hint="cs"/>
          <w:rtl/>
        </w:rPr>
        <w:t xml:space="preserve"> </w:t>
      </w:r>
      <w:r w:rsidR="00D03F13">
        <w:rPr>
          <w:rFonts w:hint="cs"/>
          <w:rtl/>
        </w:rPr>
        <w:t>هوش مصنوعی</w:t>
      </w:r>
      <w:r w:rsidR="00D03F13">
        <w:rPr>
          <w:rFonts w:hint="eastAsia"/>
          <w:rtl/>
        </w:rPr>
        <w:t>،</w:t>
      </w:r>
      <w:r w:rsidR="00D03F13">
        <w:rPr>
          <w:rFonts w:hint="cs"/>
          <w:rtl/>
        </w:rPr>
        <w:t xml:space="preserve"> یادگیری</w:t>
      </w:r>
      <w:r w:rsidR="00D03F13">
        <w:rPr>
          <w:rFonts w:hint="eastAsia"/>
          <w:rtl/>
        </w:rPr>
        <w:t xml:space="preserve">، </w:t>
      </w:r>
      <w:r w:rsidR="00D03F13">
        <w:rPr>
          <w:rFonts w:hint="cs"/>
          <w:rtl/>
        </w:rPr>
        <w:t>ماشین</w:t>
      </w:r>
    </w:p>
    <w:p w:rsidR="008B626F" w:rsidRDefault="008B626F" w:rsidP="00A02BCB">
      <w:pPr>
        <w:spacing w:after="200"/>
        <w:rPr>
          <w:rtl/>
        </w:rPr>
      </w:pPr>
      <w:r>
        <w:rPr>
          <w:rtl/>
        </w:rPr>
        <w:br w:type="page"/>
      </w:r>
    </w:p>
    <w:p w:rsidR="00ED66F7" w:rsidRDefault="00ED66F7" w:rsidP="00A02BCB">
      <w:pPr>
        <w:pStyle w:val="Heading6"/>
        <w:jc w:val="both"/>
        <w:rPr>
          <w:rtl/>
        </w:rPr>
      </w:pPr>
      <w:r w:rsidRPr="004174CD">
        <w:rPr>
          <w:rFonts w:hint="cs"/>
          <w:rtl/>
        </w:rPr>
        <w:lastRenderedPageBreak/>
        <w:t>فهرست مطالب</w:t>
      </w:r>
    </w:p>
    <w:sdt>
      <w:sdtPr>
        <w:rPr>
          <w:rtl/>
        </w:rPr>
        <w:id w:val="23229329"/>
        <w:docPartObj>
          <w:docPartGallery w:val="Table of Contents"/>
          <w:docPartUnique/>
        </w:docPartObj>
      </w:sdtPr>
      <w:sdtEndPr>
        <w:rPr>
          <w:rFonts w:ascii="Calibri" w:hAnsi="Calibri" w:cs="B Nazanin"/>
          <w:b w:val="0"/>
          <w:bCs w:val="0"/>
          <w:color w:val="auto"/>
          <w:sz w:val="24"/>
        </w:rPr>
      </w:sdtEndPr>
      <w:sdtContent>
        <w:p w:rsidR="00ED66F7" w:rsidRDefault="00ED66F7" w:rsidP="00A02BCB">
          <w:pPr>
            <w:pStyle w:val="TOCHeading"/>
            <w:bidi/>
            <w:jc w:val="both"/>
          </w:pPr>
          <w:r>
            <w:t>Table of Contents</w:t>
          </w:r>
        </w:p>
        <w:p w:rsidR="00ED66F7" w:rsidRDefault="00ED66F7" w:rsidP="00A02BC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F271A9" w:rsidRDefault="00F271A9" w:rsidP="00A02BCB">
      <w:pPr>
        <w:spacing w:after="200"/>
        <w:rPr>
          <w:rtl/>
        </w:rPr>
      </w:pPr>
      <w:r>
        <w:rPr>
          <w:rtl/>
        </w:rPr>
        <w:br w:type="page"/>
      </w:r>
    </w:p>
    <w:p w:rsidR="00A02BCB" w:rsidRPr="00A02BCB" w:rsidRDefault="00A02BCB" w:rsidP="0026126C">
      <w:pPr>
        <w:pStyle w:val="Heading1"/>
      </w:pPr>
      <w:r w:rsidRPr="00A02BCB">
        <w:rPr>
          <w:rFonts w:hint="cs"/>
          <w:rtl/>
        </w:rPr>
        <w:lastRenderedPageBreak/>
        <w:t>مقدمه</w:t>
      </w:r>
      <w:r w:rsidRPr="00A02BCB">
        <w:t>:</w:t>
      </w:r>
    </w:p>
    <w:p w:rsidR="00A02BCB" w:rsidRDefault="00A02BCB" w:rsidP="0026126C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عرصهٔ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پھناور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تلاقی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ملاقات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بسياری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ھا،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فنون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قديم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ريشه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فلسفه،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زبان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رياضيات،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نورولوژی،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فيزيولوژی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شاخه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ھا،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فروع،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کاربردھای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گوناگون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فراوان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رايانه،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مھندسی،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پزشکی،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ارتباطات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بسيار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26126C" w:rsidRPr="00A02BCB" w:rsidRDefault="0026126C" w:rsidP="0026126C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</w:p>
    <w:p w:rsidR="00A02BCB" w:rsidRPr="00A02BCB" w:rsidRDefault="00A02BCB" w:rsidP="0026126C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شناخت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اطراف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شانس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موفقيت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مکارتی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واژه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مھندسی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eastAsia"/>
          <w:sz w:val="32"/>
          <w:szCs w:val="32"/>
        </w:rPr>
        <w:t>»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١٩</w:t>
      </w:r>
      <w:r w:rsidRPr="00A02BCB">
        <w:rPr>
          <w:rFonts w:ascii="ArialMT" w:hAnsiTheme="minorHAnsi" w:cs="ArialMT" w:hint="cs"/>
          <w:sz w:val="32"/>
          <w:szCs w:val="32"/>
          <w:rtl/>
          <w:lang w:bidi="fa-IR"/>
        </w:rPr>
        <w:t>۵۶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تعريف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eastAsia"/>
          <w:sz w:val="32"/>
          <w:szCs w:val="32"/>
        </w:rPr>
        <w:t>«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ھوشمند</w:t>
      </w:r>
      <w:r w:rsidR="0026126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نسبتا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حاضر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رشد</w:t>
      </w:r>
      <w:r w:rsidR="0026126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تکامل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ميگذراند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تحقيقاتی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بسيار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فعال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علوم</w:t>
      </w:r>
      <w:r w:rsidR="0026126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26126C" w:rsidRDefault="0026126C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</w:p>
    <w:p w:rsidR="00A02BCB" w:rsidRPr="00A02BCB" w:rsidRDefault="00A02BCB" w:rsidP="0026126C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تنظيم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اکتشاف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پردازد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رايانه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سامانه</w:t>
      </w:r>
      <w:r w:rsidR="0026126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تعلٌم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ھدف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مفھوم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تدريج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افزايش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بازدھی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گستردهٔ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فراگيری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دريافت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سيگنال</w:t>
      </w:r>
      <w:r w:rsidR="0026126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پاداش</w:t>
      </w:r>
      <w:r w:rsidR="0026126C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تنبيه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26126C" w:rsidP="00F802C5">
      <w:pPr>
        <w:pStyle w:val="Heading2"/>
      </w:pPr>
      <w:r>
        <w:rPr>
          <w:rtl/>
        </w:rPr>
        <w:br w:type="page"/>
      </w:r>
      <w:r w:rsidR="00A02BCB" w:rsidRPr="00A02BCB">
        <w:rPr>
          <w:rFonts w:hint="cs"/>
          <w:rtl/>
        </w:rPr>
        <w:lastRenderedPageBreak/>
        <w:t>تعريف</w:t>
      </w:r>
      <w:r w:rsidR="00A02BCB" w:rsidRPr="00A02BCB">
        <w:t xml:space="preserve"> </w:t>
      </w:r>
      <w:r w:rsidR="00A02BCB" w:rsidRPr="00A02BCB">
        <w:rPr>
          <w:rFonts w:hint="cs"/>
          <w:rtl/>
        </w:rPr>
        <w:t>فرھنگ</w:t>
      </w:r>
      <w:r w:rsidR="00A02BCB" w:rsidRPr="00A02BCB">
        <w:t xml:space="preserve"> </w:t>
      </w:r>
      <w:r w:rsidR="00A02BCB" w:rsidRPr="00A02BCB">
        <w:rPr>
          <w:rFonts w:hint="cs"/>
          <w:rtl/>
        </w:rPr>
        <w:t>لغات</w:t>
      </w:r>
      <w:r w:rsidR="00A02BCB" w:rsidRPr="00A02BCB">
        <w:t xml:space="preserve"> </w:t>
      </w:r>
      <w:r w:rsidR="00A02BCB" w:rsidRPr="00A02BCB">
        <w:rPr>
          <w:rFonts w:hint="cs"/>
          <w:rtl/>
        </w:rPr>
        <w:t>از</w:t>
      </w:r>
      <w:r w:rsidR="00A02BCB" w:rsidRPr="00A02BCB">
        <w:t xml:space="preserve"> </w:t>
      </w:r>
      <w:r w:rsidR="00A02BCB" w:rsidRPr="00A02BCB">
        <w:rPr>
          <w:rFonts w:hint="cs"/>
          <w:rtl/>
        </w:rPr>
        <w:t>يادگيری</w:t>
      </w:r>
      <w:r w:rsidR="00A02BCB" w:rsidRPr="00A02BCB">
        <w:t>:</w:t>
      </w:r>
    </w:p>
    <w:p w:rsidR="00A02BCB" w:rsidRPr="00A02BCB" w:rsidRDefault="00A02BCB" w:rsidP="00F802C5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عبارت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ازبدست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آوردن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مطالعه،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تجربه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ھمچنين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عبارت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بھبود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تجربه</w:t>
      </w:r>
      <w:r w:rsidR="00F802C5">
        <w:rPr>
          <w:rFonts w:ascii="ArialMT" w:hAnsiTheme="minorHAnsi" w:cs="ArialMT" w:hint="cs"/>
          <w:sz w:val="32"/>
          <w:szCs w:val="32"/>
          <w:rtl/>
        </w:rPr>
        <w:t>.</w:t>
      </w:r>
    </w:p>
    <w:p w:rsidR="00F802C5" w:rsidRDefault="00F802C5" w:rsidP="00A02BCB">
      <w:pPr>
        <w:autoSpaceDE w:val="0"/>
        <w:autoSpaceDN w:val="0"/>
        <w:adjustRightInd w:val="0"/>
        <w:spacing w:line="240" w:lineRule="auto"/>
        <w:rPr>
          <w:rFonts w:ascii="Arial-BoldMT" w:hAnsiTheme="minorHAnsi" w:cs="Arial-BoldMT" w:hint="cs"/>
          <w:b/>
          <w:bCs/>
          <w:sz w:val="32"/>
          <w:szCs w:val="32"/>
          <w:rtl/>
        </w:rPr>
      </w:pPr>
    </w:p>
    <w:p w:rsidR="00A02BCB" w:rsidRPr="00A02BCB" w:rsidRDefault="00A02BCB" w:rsidP="00F802C5">
      <w:pPr>
        <w:pStyle w:val="Heading2"/>
      </w:pPr>
      <w:r w:rsidRPr="00A02BCB">
        <w:rPr>
          <w:rFonts w:hint="cs"/>
          <w:rtl/>
        </w:rPr>
        <w:t>تعريف</w:t>
      </w:r>
      <w:r w:rsidRPr="00A02BCB">
        <w:t xml:space="preserve">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ماشين</w:t>
      </w:r>
      <w:r w:rsidRPr="00A02BCB">
        <w:t>:</w:t>
      </w:r>
    </w:p>
    <w:p w:rsidR="00F802C5" w:rsidRDefault="00A02BCB" w:rsidP="008733EC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  <w:lang w:bidi="fa-IR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عبارت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تجربه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>.</w:t>
      </w:r>
      <w:r w:rsidR="008733EC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باعث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ساختار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>.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</w:p>
    <w:p w:rsidR="00F802C5" w:rsidRDefault="00F802C5" w:rsidP="00F802C5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  <w:lang w:bidi="fa-IR"/>
        </w:rPr>
      </w:pPr>
    </w:p>
    <w:p w:rsidR="00A02BCB" w:rsidRPr="00F802C5" w:rsidRDefault="00A02BCB" w:rsidP="00F802C5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وسيع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پرکاربرد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ماشينی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تنظيم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اکتشاف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="000C1EF9">
        <w:rPr>
          <w:rFonts w:ascii="ArialMT" w:hAnsiTheme="minorHAnsi" w:cs="ArialMT" w:hint="eastAsia"/>
          <w:sz w:val="32"/>
          <w:szCs w:val="32"/>
          <w:rtl/>
        </w:rPr>
        <w:t>‌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یپردازد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(Machine learning)</w:t>
      </w:r>
      <w:r w:rsidR="00F802C5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رايانه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تعلٌم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یکنند</w:t>
      </w:r>
      <w:r w:rsidRPr="00A02BCB">
        <w:rPr>
          <w:rFonts w:cs="Calibri"/>
          <w:sz w:val="32"/>
          <w:szCs w:val="32"/>
        </w:rPr>
        <w:t>.</w:t>
      </w:r>
    </w:p>
    <w:p w:rsidR="00F802C5" w:rsidRDefault="00F802C5" w:rsidP="00A02BCB">
      <w:pPr>
        <w:autoSpaceDE w:val="0"/>
        <w:autoSpaceDN w:val="0"/>
        <w:adjustRightInd w:val="0"/>
        <w:spacing w:line="240" w:lineRule="auto"/>
        <w:rPr>
          <w:rFonts w:ascii="Arial-BoldMT" w:hAnsiTheme="minorHAnsi" w:cs="Arial-BoldMT" w:hint="cs"/>
          <w:b/>
          <w:bCs/>
          <w:sz w:val="32"/>
          <w:szCs w:val="32"/>
          <w:rtl/>
        </w:rPr>
      </w:pPr>
    </w:p>
    <w:p w:rsidR="00A02BCB" w:rsidRPr="00A02BCB" w:rsidRDefault="00A02BCB" w:rsidP="00F802C5">
      <w:pPr>
        <w:pStyle w:val="Heading2"/>
      </w:pPr>
      <w:r w:rsidRPr="00A02BCB">
        <w:rPr>
          <w:rFonts w:hint="cs"/>
          <w:rtl/>
        </w:rPr>
        <w:t>ھدف</w:t>
      </w:r>
      <w:r w:rsidRPr="00A02BCB">
        <w:t xml:space="preserve">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ماشين</w:t>
      </w:r>
      <w:r w:rsidRPr="00A02BCB"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ھدف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یترين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مفھوم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تدريج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افزايش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بازدھ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گستردهٔ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فراگيری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شيوهٔ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دريافت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سيگنال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پاداش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تنبيه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35380">
      <w:pPr>
        <w:pStyle w:val="Heading1"/>
      </w:pPr>
      <w:r w:rsidRPr="00A02BCB">
        <w:rPr>
          <w:rFonts w:hint="cs"/>
          <w:rtl/>
        </w:rPr>
        <w:lastRenderedPageBreak/>
        <w:t>يادگيری</w:t>
      </w:r>
      <w:r w:rsidRPr="00A02BCB">
        <w:t xml:space="preserve"> </w:t>
      </w:r>
      <w:r w:rsidRPr="00A02BCB">
        <w:rPr>
          <w:rFonts w:hint="cs"/>
          <w:rtl/>
        </w:rPr>
        <w:t>انسان</w:t>
      </w:r>
      <w:r w:rsidRPr="00A02BCB">
        <w:t xml:space="preserve"> </w:t>
      </w:r>
      <w:r w:rsidRPr="00A02BCB">
        <w:rPr>
          <w:rFonts w:hint="cs"/>
          <w:rtl/>
        </w:rPr>
        <w:t>و</w:t>
      </w:r>
      <w:r w:rsidRPr="00A02BCB">
        <w:t xml:space="preserve"> </w:t>
      </w:r>
      <w:r w:rsidRPr="00A02BCB">
        <w:rPr>
          <w:rFonts w:hint="cs"/>
          <w:rtl/>
        </w:rPr>
        <w:t>ماشين</w:t>
      </w:r>
    </w:p>
    <w:p w:rsidR="00A02BCB" w:rsidRPr="00A02BCB" w:rsidRDefault="00A02BCB" w:rsidP="00B35380">
      <w:pPr>
        <w:pStyle w:val="Heading2"/>
      </w:pP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انسان</w:t>
      </w:r>
      <w:r w:rsidRPr="00A02BCB">
        <w:t xml:space="preserve"> </w:t>
      </w:r>
      <w:r w:rsidRPr="00A02BCB">
        <w:rPr>
          <w:rFonts w:hint="cs"/>
          <w:rtl/>
        </w:rPr>
        <w:t>چگونه</w:t>
      </w:r>
      <w:r w:rsidRPr="00A02BCB">
        <w:t xml:space="preserve"> </w:t>
      </w:r>
      <w:r w:rsidRPr="00A02BCB">
        <w:rPr>
          <w:rFonts w:hint="cs"/>
          <w:rtl/>
        </w:rPr>
        <w:t>است؟</w:t>
      </w:r>
    </w:p>
    <w:p w:rsidR="00A02BCB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بيرونی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ميگيرد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داشته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="00B35380">
        <w:rPr>
          <w:rFonts w:ascii="ArialMT" w:hAnsiTheme="minorHAnsi" w:cs="ArialMT" w:hint="cs"/>
          <w:sz w:val="32"/>
          <w:szCs w:val="32"/>
          <w:rtl/>
        </w:rPr>
        <w:t>.</w:t>
      </w:r>
    </w:p>
    <w:p w:rsidR="00B35380" w:rsidRPr="00A02BCB" w:rsidRDefault="00B35380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</w:p>
    <w:p w:rsidR="00A02BCB" w:rsidRPr="00A02BCB" w:rsidRDefault="00A02BCB" w:rsidP="00B35380">
      <w:pPr>
        <w:pStyle w:val="Heading2"/>
      </w:pP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ماشين</w:t>
      </w:r>
      <w:r w:rsidRPr="00A02BCB">
        <w:t xml:space="preserve"> </w:t>
      </w:r>
      <w:r w:rsidRPr="00A02BCB">
        <w:rPr>
          <w:rFonts w:hint="cs"/>
          <w:rtl/>
        </w:rPr>
        <w:t>چگونه</w:t>
      </w:r>
      <w:r w:rsidRPr="00A02BCB">
        <w:t xml:space="preserve"> </w:t>
      </w:r>
      <w:r w:rsidRPr="00A02BCB">
        <w:rPr>
          <w:rFonts w:hint="cs"/>
          <w:rtl/>
        </w:rPr>
        <w:t>است؟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بکند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متعدد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واقعی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بگيريد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حالتيکه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مشاھده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يادبگيرد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B35380" w:rsidRDefault="00A02BCB" w:rsidP="00B35380">
      <w:pPr>
        <w:pStyle w:val="Heading2"/>
        <w:rPr>
          <w:rFonts w:hint="cs"/>
          <w:rtl/>
        </w:rPr>
      </w:pPr>
      <w:r w:rsidRPr="00A02BCB">
        <w:rPr>
          <w:rFonts w:hint="cs"/>
          <w:rtl/>
        </w:rPr>
        <w:t>چرا</w:t>
      </w:r>
      <w:r w:rsidRPr="00A02BCB">
        <w:t xml:space="preserve"> </w:t>
      </w:r>
      <w:r w:rsidRPr="00A02BCB">
        <w:rPr>
          <w:rFonts w:hint="cs"/>
          <w:rtl/>
        </w:rPr>
        <w:t>يادگيری؟</w:t>
      </w:r>
    </w:p>
    <w:p w:rsidR="00A02BCB" w:rsidRPr="00B35380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b/>
          <w:bCs/>
          <w:sz w:val="36"/>
          <w:szCs w:val="36"/>
        </w:rPr>
      </w:pP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چرا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را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نويسی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نکنيم؟</w:t>
      </w:r>
    </w:p>
    <w:p w:rsidR="00A02BCB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بعضی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بدرستی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توصيف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صورتيکه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مثالھای</w:t>
      </w:r>
      <w:r w:rsidRPr="00A02BCB">
        <w:rPr>
          <w:rFonts w:ascii="ArialMT" w:hAnsiTheme="minorHAnsi" w:cs="ArialMT"/>
          <w:sz w:val="32"/>
          <w:szCs w:val="32"/>
        </w:rPr>
        <w:t xml:space="preserve"> (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>/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معين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ascii="ArialMT" w:hAnsiTheme="minorHAnsi" w:cs="ArialMT"/>
          <w:sz w:val="32"/>
          <w:szCs w:val="32"/>
        </w:rPr>
        <w:t>.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عظيمی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مھمی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نھفته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بشر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نباشد</w:t>
      </w:r>
      <w:r w:rsidRPr="00A02BCB">
        <w:rPr>
          <w:rFonts w:ascii="ArialMT" w:hAnsiTheme="minorHAnsi" w:cs="ArialMT"/>
          <w:sz w:val="32"/>
          <w:szCs w:val="32"/>
        </w:rPr>
        <w:t xml:space="preserve"> (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کاوی</w:t>
      </w:r>
      <w:r w:rsidR="00B35380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موقع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طراحی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ويژگيھای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شناخته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حاليکه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بگيرد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B35380" w:rsidRPr="00A02BCB" w:rsidRDefault="00B35380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</w:p>
    <w:p w:rsidR="00B35380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  <w:lang w:bidi="fa-IR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وفق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>.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مشکلی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زيرا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تعريف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دقيقی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داشتن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سختی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>.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</w:p>
    <w:p w:rsidR="00B35380" w:rsidRDefault="00B35380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</w:p>
    <w:p w:rsidR="00A02BCB" w:rsidRPr="00A02BCB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نتيجه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صحيح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اعمال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توليد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بسيار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</w:p>
    <w:p w:rsidR="00B35380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تھيه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ھائی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تاکنون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توليد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B35380" w:rsidRDefault="00B35380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</w:p>
    <w:p w:rsidR="00A02BCB" w:rsidRPr="00A02BCB" w:rsidRDefault="00A02BCB" w:rsidP="00B35380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سالھای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اخير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پيشرفتھای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تئوری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مربوطه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="00B35380">
        <w:rPr>
          <w:rFonts w:ascii="ArialMT" w:hAnsiTheme="minorHAnsi" w:cs="ArialMT" w:hint="cs"/>
          <w:sz w:val="32"/>
          <w:szCs w:val="32"/>
          <w:rtl/>
        </w:rPr>
        <w:t xml:space="preserve"> </w:t>
      </w:r>
      <w:r w:rsidRPr="00A02BCB">
        <w:rPr>
          <w:rFonts w:cs="Calibri"/>
          <w:sz w:val="32"/>
          <w:szCs w:val="32"/>
        </w:rPr>
        <w:t xml:space="preserve">Online </w:t>
      </w:r>
      <w:r w:rsidR="00B35380">
        <w:rPr>
          <w:rFonts w:cs="Calibri" w:hint="cs"/>
          <w:sz w:val="32"/>
          <w:szCs w:val="32"/>
          <w:rtl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تحقيقاتی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بصورت</w:t>
      </w:r>
      <w:r w:rsidR="00B35380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BD585A">
      <w:pPr>
        <w:pStyle w:val="Heading1"/>
        <w:rPr>
          <w:rFonts w:ascii="Calibri-Bold" w:hAnsi="Calibri-Bold" w:cs="Calibri-Bold"/>
        </w:rPr>
      </w:pPr>
      <w:r w:rsidRPr="00A02BCB">
        <w:rPr>
          <w:rFonts w:hint="cs"/>
          <w:rtl/>
        </w:rPr>
        <w:lastRenderedPageBreak/>
        <w:t>ھوش</w:t>
      </w:r>
      <w:r w:rsidRPr="00A02BCB">
        <w:rPr>
          <w:rFonts w:ascii="Calibri-Bold" w:hAnsi="Calibri-Bold" w:cs="Calibri-Bold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ھوشمند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سختی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کنون،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رايانه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موفقيت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نبوده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معنی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بگوييم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مفصل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پيچيده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نيستند،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البته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بشر،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بعضی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افعال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نحو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سريع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سودمندانه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شخصی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28 </w:t>
      </w:r>
      <w:r w:rsidRPr="00A02BCB">
        <w:rPr>
          <w:rFonts w:ascii="ArialMT" w:hAnsiTheme="minorHAnsi" w:cs="ArialMT" w:hint="cs"/>
          <w:sz w:val="32"/>
          <w:szCs w:val="32"/>
          <w:rtl/>
        </w:rPr>
        <w:t>سيم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ظرف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2 </w:t>
      </w:r>
      <w:r w:rsidRPr="00A02BCB">
        <w:rPr>
          <w:rFonts w:ascii="ArialMT" w:hAnsiTheme="minorHAnsi" w:cs="ArialMT" w:hint="cs"/>
          <w:sz w:val="32"/>
          <w:szCs w:val="32"/>
          <w:rtl/>
        </w:rPr>
        <w:t>ثانيه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تراشه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اينچی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لحيم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مجتمع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بسازد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البته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eastAsia"/>
          <w:sz w:val="32"/>
          <w:szCs w:val="32"/>
        </w:rPr>
        <w:t>¼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سيليکون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تاثيرش،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محسوب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D585A">
      <w:pPr>
        <w:pStyle w:val="Heading2"/>
        <w:rPr>
          <w:rFonts w:ascii="Calibri-Bold" w:hAnsi="Calibri-Bold" w:cs="Calibri-Bold"/>
        </w:rPr>
      </w:pPr>
      <w:r w:rsidRPr="00A02BCB">
        <w:rPr>
          <w:rFonts w:hint="cs"/>
          <w:rtl/>
        </w:rPr>
        <w:t>روشھايی</w:t>
      </w:r>
      <w:r w:rsidRPr="00A02BCB">
        <w:t xml:space="preserve"> </w:t>
      </w:r>
      <w:r w:rsidRPr="00A02BCB">
        <w:rPr>
          <w:rFonts w:hint="cs"/>
          <w:rtl/>
        </w:rPr>
        <w:t>برای</w:t>
      </w:r>
      <w:r w:rsidRPr="00A02BCB">
        <w:t xml:space="preserve"> </w:t>
      </w:r>
      <w:r w:rsidRPr="00A02BCB">
        <w:rPr>
          <w:rFonts w:hint="cs"/>
          <w:rtl/>
        </w:rPr>
        <w:t>ايجاد</w:t>
      </w:r>
      <w:r w:rsidRPr="00A02BCB">
        <w:t xml:space="preserve"> </w:t>
      </w:r>
      <w:r w:rsidRPr="00A02BCB">
        <w:rPr>
          <w:rFonts w:hint="cs"/>
          <w:rtl/>
        </w:rPr>
        <w:t>ھوش</w:t>
      </w:r>
      <w:r w:rsidRPr="00A02BCB">
        <w:rPr>
          <w:rFonts w:ascii="Calibri-Bold" w:hAnsi="Calibri-Bold" w:cs="Calibri-Bold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مکتب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فکری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رابطه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خلق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پايين</w:t>
      </w:r>
      <w:r w:rsidRPr="00A02BCB">
        <w:rPr>
          <w:rFonts w:ascii="ArialMT" w:hAnsiTheme="minorHAnsi" w:cs="ArialMT"/>
          <w:sz w:val="32"/>
          <w:szCs w:val="32"/>
        </w:rPr>
        <w:t>)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</w:t>
      </w:r>
      <w:r w:rsidRPr="00A02BCB">
        <w:rPr>
          <w:rFonts w:cs="Calibri"/>
          <w:sz w:val="32"/>
          <w:szCs w:val="32"/>
        </w:rPr>
        <w:t>.(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قوانين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ھدايت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باعث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لازم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/>
          <w:sz w:val="32"/>
          <w:szCs w:val="32"/>
        </w:rPr>
        <w:t>(</w:t>
      </w:r>
      <w:r w:rsidRPr="00A02BCB">
        <w:rPr>
          <w:rFonts w:ascii="ArialMT" w:hAnsiTheme="minorHAnsi" w:cs="ArialMT" w:hint="cs"/>
          <w:sz w:val="32"/>
          <w:szCs w:val="32"/>
          <w:rtl/>
        </w:rPr>
        <w:t>نرم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افزار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سخت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افزاری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نيازی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پردازشگر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مرکزی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پردازشگر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مرکزی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داشته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بگذاريد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نگاھی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بيندازيم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مساله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ببينيم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راھھا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شرکتی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جاروبرقی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طراحی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قصد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سطح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آپارتمان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مصرف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مشغول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آسيب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رساندن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محل،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خارج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شود؟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بگذاريد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تصميم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ميگيريد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حافظه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brute–force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بخواھيد،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تقسيم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آپارتمان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وظايف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کوچکتری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خاص،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کارتان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آغاز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حافظه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الکترونيکی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طرح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سپس،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محتوياتش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ترسيم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نماييد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توانايی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جھت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داشته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صحت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حفظ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دقيق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داشته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شروع،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داخلی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خارج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(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صندلی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سطل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زباله</w:t>
      </w:r>
      <w:r w:rsidRPr="00A02BCB">
        <w:rPr>
          <w:rFonts w:ascii="ArialMT" w:hAnsiTheme="minorHAnsi" w:cs="ArialMT"/>
          <w:sz w:val="32"/>
          <w:szCs w:val="32"/>
        </w:rPr>
        <w:t>)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مشکلاتی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دنيای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واقعی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داخلی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کيف،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اسباب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بازی،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خانگی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مشکلات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مشابھی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گردد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موانع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مشکل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چندانی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مشکل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آشکار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برخورد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نوشت،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واسطه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تصادفات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آشکار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بکشد،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اطراف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درونی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ندارد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ادامه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خاطر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بسپاريد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اطراف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موانع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مداوم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درونی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تازه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يکپارچگی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درستی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مسيرش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حفظ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امور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وقت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حافظه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اشغال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خوب،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جاروبرقی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واگذار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اجاره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مشکل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مستلزم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الکترونيکی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جواب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عمل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تمايل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عدم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سازگاری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شرايط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بگذاريد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اطراف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موانع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پرھيز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طراحی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درونی،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واکنش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feedforward)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حلقه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فيدبک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داخلی،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نحو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تصادفی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: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تصادفی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تصادفی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بيشتری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جارو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ھمچنين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بعضی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نقاط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چون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اتاق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خصوص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نشده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مثال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تفاوتھاي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مبتنی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بررفتار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/>
          <w:sz w:val="32"/>
          <w:szCs w:val="32"/>
        </w:rPr>
        <w:t>(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ادامه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بحث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فقط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توجه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پاسخ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طراحان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اعتقاد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لازم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شروع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سيستم،به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دريافت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ممکن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جديدی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ذخيره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طبقه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تعيين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دستگاه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سنگ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شناسی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تعيين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سنگ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سنگ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شناخته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رنگ،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سختی،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آزمونھای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واکنش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اسيد،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جرم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غيره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سھوا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ذوب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شکست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بله،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شکست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چون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طراح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ھيچگاه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نکرده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اشتباھا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منظور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ننموده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مبتنی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البته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انعطاف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پذيری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بيشتری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سنگ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باشد؟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نه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مواردی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گزينه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انتخاب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ھيچ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چشم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بپندارد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کنون،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اموری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ناحيه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ناھموار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آشنا،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موفق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غير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: </w:t>
      </w:r>
      <w:r w:rsidRPr="00A02BCB">
        <w:rPr>
          <w:rFonts w:ascii="ArialMT" w:hAnsiTheme="minorHAnsi" w:cs="ArialMT" w:hint="cs"/>
          <w:sz w:val="32"/>
          <w:szCs w:val="32"/>
          <w:rtl/>
        </w:rPr>
        <w:t>بازشناسی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t xml:space="preserve">(Speech </w:t>
      </w:r>
      <w:r w:rsidRPr="00A02BCB">
        <w:rPr>
          <w:rFonts w:ascii="ArialMT" w:hAnsiTheme="minorHAnsi" w:cs="ArialMT" w:hint="cs"/>
          <w:sz w:val="32"/>
          <w:szCs w:val="32"/>
          <w:rtl/>
        </w:rPr>
        <w:t>خلق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cs="Calibri"/>
          <w:sz w:val="32"/>
          <w:szCs w:val="32"/>
        </w:rPr>
        <w:t xml:space="preserve">(Artificial vision) </w:t>
      </w:r>
      <w:r w:rsidRPr="00A02BCB">
        <w:rPr>
          <w:rFonts w:ascii="ArialMT" w:hAnsiTheme="minorHAnsi" w:cs="ArialMT" w:hint="cs"/>
          <w:sz w:val="32"/>
          <w:szCs w:val="32"/>
          <w:rtl/>
        </w:rPr>
        <w:t>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(Speech recognition) </w:t>
      </w:r>
      <w:r w:rsidRPr="00A02BCB">
        <w:rPr>
          <w:rFonts w:ascii="ArialMT" w:hAnsiTheme="minorHAnsi" w:cs="ArialMT" w:hint="cs"/>
          <w:sz w:val="32"/>
          <w:szCs w:val="32"/>
          <w:rtl/>
        </w:rPr>
        <w:t>گفتار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تحليل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بازار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بورس،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تدابير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عمر</w:t>
      </w:r>
      <w:r w:rsidRPr="00A02BCB">
        <w:rPr>
          <w:rFonts w:cs="Calibri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cs="Calibri"/>
          <w:sz w:val="32"/>
          <w:szCs w:val="32"/>
        </w:rPr>
        <w:t>generation)</w:t>
      </w:r>
    </w:p>
    <w:p w:rsidR="00A02BCB" w:rsidRPr="00A02BCB" w:rsidRDefault="00A02BCB" w:rsidP="00BD585A">
      <w:pPr>
        <w:pStyle w:val="Heading2"/>
      </w:pPr>
      <w:r w:rsidRPr="00A02BCB">
        <w:rPr>
          <w:rFonts w:hint="cs"/>
          <w:rtl/>
        </w:rPr>
        <w:t>ھوش</w:t>
      </w:r>
      <w:r w:rsidRPr="00A02BCB">
        <w:t xml:space="preserve"> </w:t>
      </w:r>
      <w:r w:rsidRPr="00A02BCB">
        <w:rPr>
          <w:rFonts w:hint="cs"/>
          <w:rtl/>
        </w:rPr>
        <w:t>کجاست؟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سطح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انعکاسی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ھستند،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بپرسيد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است؟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واقعی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رسد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ھوشی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بروز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البته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ذھن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ھوشيار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ھمه،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مدارات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متقاعد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ھوشمندانه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تقليد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D585A">
      <w:pPr>
        <w:pStyle w:val="Heading2"/>
        <w:rPr>
          <w:rFonts w:ascii="Calibri-Bold" w:hAnsi="Calibri-Bold" w:cs="Calibri-Bold"/>
        </w:rPr>
      </w:pPr>
      <w:r w:rsidRPr="00A02BCB">
        <w:rPr>
          <w:rFonts w:hint="cs"/>
          <w:rtl/>
        </w:rPr>
        <w:t>پاسخ</w:t>
      </w:r>
      <w:r w:rsidRPr="00A02BCB">
        <w:t xml:space="preserve"> </w:t>
      </w:r>
      <w:r w:rsidRPr="00A02BCB">
        <w:rPr>
          <w:rFonts w:hint="cs"/>
          <w:rtl/>
        </w:rPr>
        <w:t>ھای</w:t>
      </w:r>
      <w:r w:rsidRPr="00A02BCB">
        <w:t xml:space="preserve"> </w:t>
      </w:r>
      <w:r w:rsidRPr="00A02BCB">
        <w:rPr>
          <w:rFonts w:hint="cs"/>
          <w:rtl/>
        </w:rPr>
        <w:t>رفتار</w:t>
      </w:r>
      <w:r w:rsidRPr="00A02BCB">
        <w:t xml:space="preserve"> </w:t>
      </w:r>
      <w:r w:rsidRPr="00A02BCB">
        <w:rPr>
          <w:rFonts w:hint="cs"/>
          <w:rtl/>
        </w:rPr>
        <w:t>لايه</w:t>
      </w:r>
      <w:r w:rsidRPr="00A02BCB">
        <w:t xml:space="preserve"> </w:t>
      </w:r>
      <w:r w:rsidRPr="00A02BCB">
        <w:rPr>
          <w:rFonts w:hint="cs"/>
          <w:rtl/>
        </w:rPr>
        <w:t>ای</w:t>
      </w:r>
      <w:r w:rsidRPr="00A02BCB">
        <w:rPr>
          <w:rFonts w:ascii="Calibri-Bold" w:hAnsi="Calibri-Bold" w:cs="Calibri-Bold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بگذاريد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پاسخ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طبقه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ببينيم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پديدار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پيمای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اصلاح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بررسی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دھيم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مقاومت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تاريکی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خاموش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تغذيه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قطع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آستانه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پايين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حداقل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قبول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برسد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آرامی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جلو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2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مقاومت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حسگرھا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جھت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بيشتر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سمت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بيشترين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ھدايت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3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مقاومت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خورشيد،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حسگر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خاموش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حمام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آفتاب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بگيرد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آشنا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cs="Calibri"/>
          <w:sz w:val="32"/>
          <w:szCs w:val="32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خوابد،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طلوع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آفتاب،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جستجوی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منبع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درخشان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غذا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ھنگامی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منبع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درخشان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ايستد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تغذيه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باتريھايش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واسطه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صفحات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خورشيدی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شارژ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بنابراين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پيمای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بروز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 </w:t>
      </w:r>
      <w:r w:rsidRPr="00A02BCB">
        <w:rPr>
          <w:rFonts w:ascii="ArialMT" w:hAnsiTheme="minorHAnsi" w:cs="ArialMT" w:hint="cs"/>
          <w:sz w:val="32"/>
          <w:szCs w:val="32"/>
          <w:rtl/>
        </w:rPr>
        <w:t>خواب،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جستجو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تغذيه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قطعه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D585A">
      <w:pPr>
        <w:pStyle w:val="Heading2"/>
        <w:rPr>
          <w:rFonts w:ascii="Calibri-Bold" w:hAnsi="Calibri-Bold" w:cs="Calibri-Bold"/>
        </w:rPr>
      </w:pPr>
      <w:r w:rsidRPr="00A02BCB">
        <w:rPr>
          <w:rFonts w:hint="cs"/>
          <w:rtl/>
        </w:rPr>
        <w:t>رباتيک</w:t>
      </w:r>
      <w:r w:rsidRPr="00A02BCB">
        <w:t xml:space="preserve"> </w:t>
      </w:r>
      <w:r w:rsidRPr="00A02BCB">
        <w:rPr>
          <w:rFonts w:hint="cs"/>
          <w:rtl/>
        </w:rPr>
        <w:t>مبتنی</w:t>
      </w:r>
      <w:r w:rsidRPr="00A02BCB">
        <w:t xml:space="preserve"> </w:t>
      </w:r>
      <w:r w:rsidRPr="00A02BCB">
        <w:rPr>
          <w:rFonts w:hint="cs"/>
          <w:rtl/>
        </w:rPr>
        <w:t>بر</w:t>
      </w:r>
      <w:r w:rsidRPr="00A02BCB">
        <w:t xml:space="preserve"> </w:t>
      </w:r>
      <w:r w:rsidRPr="00A02BCB">
        <w:rPr>
          <w:rFonts w:hint="cs"/>
          <w:rtl/>
        </w:rPr>
        <w:t>رفتار</w:t>
      </w:r>
      <w:r w:rsidRPr="00A02BCB">
        <w:rPr>
          <w:rFonts w:ascii="Calibri-Bold" w:hAnsi="Calibri-Bold" w:cs="Calibri-Bold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مبتنی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مفاھيم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جديدی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40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رابطه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آثار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ارزشمندی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نگارش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دکتر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والتر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الکتريکی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ياخته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>)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متحرک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پشت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پيچيده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ابراز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رفتارھا،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انعکاس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ناميده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امروزه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اصطلاح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صحيح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معماری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توصيف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80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بريتنبرگ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کتابی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روانشناسی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>)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نوشت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خلق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پيچيده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ياخته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توصيف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پيشگام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MIT </w:t>
      </w:r>
      <w:r w:rsidRPr="00A02BCB">
        <w:rPr>
          <w:rFonts w:ascii="ArialMT" w:hAnsiTheme="minorHAnsi" w:cs="ArialMT" w:hint="cs"/>
          <w:sz w:val="32"/>
          <w:szCs w:val="32"/>
          <w:rtl/>
        </w:rPr>
        <w:t>رادنی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بروکس،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رئيس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آزمايشگاه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دانشگاه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معماری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مارک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تيلدن،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خالق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تکنولوژی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استراتژھايی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رباتھايش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عوض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ايجاد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مطلوب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منجر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رفتن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آنچه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دانشمندان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کشف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)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معماری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مزايای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منحصر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نسبت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کنترل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نقش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بسزايی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توجه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مقالات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جلب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D585A">
      <w:pPr>
        <w:pStyle w:val="Heading2"/>
      </w:pPr>
      <w:r w:rsidRPr="00A02BCB">
        <w:rPr>
          <w:rFonts w:hint="cs"/>
          <w:rtl/>
        </w:rPr>
        <w:lastRenderedPageBreak/>
        <w:t>دسته</w:t>
      </w:r>
      <w:r w:rsidRPr="00A02BCB">
        <w:t xml:space="preserve"> </w:t>
      </w:r>
      <w:r w:rsidRPr="00A02BCB">
        <w:rPr>
          <w:rFonts w:hint="cs"/>
          <w:rtl/>
        </w:rPr>
        <w:t>بندی</w:t>
      </w:r>
      <w:r w:rsidRPr="00A02BCB">
        <w:t xml:space="preserve">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در</w:t>
      </w:r>
      <w:r w:rsidRPr="00A02BCB">
        <w:t xml:space="preserve"> </w:t>
      </w:r>
      <w:r w:rsidRPr="00A02BCB">
        <w:rPr>
          <w:rFonts w:hint="cs"/>
          <w:rtl/>
        </w:rPr>
        <w:t>حالت</w:t>
      </w:r>
      <w:r w:rsidRPr="00A02BCB">
        <w:t xml:space="preserve"> </w:t>
      </w:r>
      <w:r w:rsidRPr="00A02BCB">
        <w:rPr>
          <w:rFonts w:hint="cs"/>
          <w:rtl/>
        </w:rPr>
        <w:t>کلی</w:t>
      </w:r>
    </w:p>
    <w:p w:rsidR="00A02BCB" w:rsidRPr="00BD585A" w:rsidRDefault="00A02BCB" w:rsidP="00BD58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BD585A">
        <w:rPr>
          <w:rFonts w:ascii="ArialMT" w:hAnsiTheme="minorHAnsi" w:cs="ArialMT" w:hint="cs"/>
          <w:sz w:val="32"/>
          <w:szCs w:val="32"/>
          <w:rtl/>
        </w:rPr>
        <w:t>يادگيري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نظارت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شده</w:t>
      </w:r>
    </w:p>
    <w:p w:rsidR="00A02BCB" w:rsidRPr="00BD585A" w:rsidRDefault="00A02BCB" w:rsidP="00BD58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BD585A">
        <w:rPr>
          <w:rFonts w:ascii="ArialMT" w:hAnsiTheme="minorHAnsi" w:cs="ArialMT" w:hint="cs"/>
          <w:sz w:val="32"/>
          <w:szCs w:val="32"/>
          <w:rtl/>
        </w:rPr>
        <w:t>يادگيري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تقويتي</w:t>
      </w:r>
    </w:p>
    <w:p w:rsidR="00A02BCB" w:rsidRPr="00BD585A" w:rsidRDefault="00A02BCB" w:rsidP="00BD58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BD585A">
        <w:rPr>
          <w:rFonts w:ascii="ArialMT" w:hAnsiTheme="minorHAnsi" w:cs="ArialMT" w:hint="cs"/>
          <w:sz w:val="32"/>
          <w:szCs w:val="32"/>
          <w:rtl/>
        </w:rPr>
        <w:t>يادگيري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غير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نظارت</w:t>
      </w:r>
      <w:r w:rsidRPr="00BD585A">
        <w:rPr>
          <w:rFonts w:ascii="ArialMT" w:hAnsiTheme="minorHAnsi" w:cs="ArialMT"/>
          <w:sz w:val="32"/>
          <w:szCs w:val="32"/>
        </w:rPr>
        <w:t xml:space="preserve"> </w:t>
      </w:r>
      <w:r w:rsidRPr="00BD585A">
        <w:rPr>
          <w:rFonts w:ascii="ArialMT" w:hAnsiTheme="minorHAnsi" w:cs="ArialMT" w:hint="cs"/>
          <w:sz w:val="32"/>
          <w:szCs w:val="32"/>
          <w:rtl/>
        </w:rPr>
        <w:t>شده</w:t>
      </w:r>
    </w:p>
    <w:p w:rsidR="00BD585A" w:rsidRDefault="00BD585A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b/>
          <w:bCs/>
          <w:sz w:val="32"/>
          <w:szCs w:val="32"/>
          <w:rtl/>
        </w:rPr>
      </w:pPr>
    </w:p>
    <w:p w:rsidR="00A02BCB" w:rsidRPr="00A02BCB" w:rsidRDefault="00A02BCB" w:rsidP="00BD585A">
      <w:pPr>
        <w:pStyle w:val="Heading3"/>
        <w:rPr>
          <w:rFonts w:ascii="Arial-BoldMT" w:cs="Arial-BoldMT"/>
        </w:rPr>
      </w:pPr>
      <w:r w:rsidRPr="00A02BCB">
        <w:rPr>
          <w:rFonts w:hint="cs"/>
          <w:rtl/>
        </w:rPr>
        <w:t>يادگيري</w:t>
      </w:r>
      <w:r w:rsidRPr="00A02BCB">
        <w:t xml:space="preserve"> </w:t>
      </w:r>
      <w:r w:rsidRPr="00A02BCB">
        <w:rPr>
          <w:rFonts w:hint="cs"/>
          <w:rtl/>
        </w:rPr>
        <w:t>نظارت</w:t>
      </w:r>
      <w:r w:rsidRPr="00A02BCB">
        <w:t xml:space="preserve"> </w:t>
      </w:r>
      <w:r w:rsidRPr="00A02BCB">
        <w:rPr>
          <w:rFonts w:hint="cs"/>
          <w:rtl/>
        </w:rPr>
        <w:t>شده</w:t>
      </w:r>
      <w:r w:rsidRPr="00A02BCB">
        <w:t xml:space="preserve"> 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نظارتی،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عمومی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مجموعه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جفت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</w:rPr>
        <w:t>–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ارائه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تلاش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تابعی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نيازمند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منظور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آموزش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رده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مسائل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نيازمند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مسائل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چندان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جوابگويی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نظارت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نيستند</w:t>
      </w:r>
      <w:r w:rsidRPr="00A02BCB">
        <w:rPr>
          <w:rFonts w:cs="Calibri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تازگی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توسط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دوربي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دنيای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خارج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کمک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ميکروفن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صداھا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بشنود،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بلندگوھايی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سخن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بگويد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گيريم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محدود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چھارپای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جعبهٔ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دستگاه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کنترل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یتوانيد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انواع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دستورھا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بدھيد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پاراگرا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آينده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بعضی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دستورات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آشنا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اولين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یخواھيد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خرناسه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بکشد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غريبه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صدای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پارس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فعلا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توليد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صداھا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ھنوز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نگرفت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پس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جلوی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چشم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کمک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کنترل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دورتان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یدھيد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جلو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خرناس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هکشيدن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مربوط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زاويهٔ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مختلف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تتان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یدھيد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مطمئن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مثلاً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ببيند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هتان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پارس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مچنين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غريبه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نشان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یدھيد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چھرهٔ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غريبه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یکنيد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گفته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مربوط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دقت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(labelled)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اصطلاح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برچس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بدار</w:t>
      </w:r>
    </w:p>
    <w:p w:rsidR="00A02BCB" w:rsidRPr="00A02BCB" w:rsidRDefault="00A02BCB" w:rsidP="008122C9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يادگيری،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سرپرست</w:t>
      </w:r>
      <w:r w:rsidR="008122C9">
        <w:rPr>
          <w:rFonts w:ascii="ArialMT" w:hAnsiTheme="minorHAnsi" w:cs="ArialMT" w:hint="cs"/>
          <w:sz w:val="32"/>
          <w:szCs w:val="32"/>
          <w:rtl/>
        </w:rPr>
        <w:t xml:space="preserve"> می‌گویند.</w:t>
      </w:r>
    </w:p>
    <w:p w:rsidR="00A02BCB" w:rsidRPr="00A02BCB" w:rsidRDefault="00A02BCB" w:rsidP="00BD585A">
      <w:pPr>
        <w:pStyle w:val="Heading3"/>
        <w:rPr>
          <w:rFonts w:ascii="Arial-BoldMT" w:cs="Arial-BoldMT"/>
        </w:rPr>
      </w:pP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تقويتی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تقويتی،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تلاش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تقابلات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پويا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نمايد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تقويتی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بايست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طريق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تعاملات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آزمايش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پويا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مواجه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تقويتی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ھيچ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زوج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-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ارائه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اتخاذ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يك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پاداش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بلافصل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ارائه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ھدف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اوليه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برنامه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ريزی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عامل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تنبيه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تشويق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ذکری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وظيفه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برخلاف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دفعهٔ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تتان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یخواھيد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چنين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بگيرد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خرناسه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کشيد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نحوی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پاداش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مثلاً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کمک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کنترل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دورتان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اشتباه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پارس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تنبيه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باز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کنترل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دورتان</w:t>
      </w:r>
      <w:r w:rsidRPr="00A02BCB">
        <w:rPr>
          <w:rFonts w:ascii="ArialMT" w:hAnsiTheme="minorHAnsi" w:cs="ArialMT"/>
          <w:sz w:val="32"/>
          <w:szCs w:val="32"/>
        </w:rPr>
        <w:t xml:space="preserve">).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یگوييد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شرايطی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اجازه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یدھيد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تنھا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نتيجهٔ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تشويق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تنبيه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یکنيد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شيوهٔ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تقويتی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گويند</w:t>
      </w:r>
      <w:r w:rsidRPr="00A02BCB">
        <w:rPr>
          <w:rFonts w:cs="Calibri"/>
          <w:sz w:val="32"/>
          <w:szCs w:val="32"/>
        </w:rPr>
        <w:t>. (Reinforcement Learning)</w:t>
      </w:r>
    </w:p>
    <w:p w:rsidR="00A02BCB" w:rsidRPr="00A02BCB" w:rsidRDefault="00A02BCB" w:rsidP="00BD585A">
      <w:pPr>
        <w:pStyle w:val="Heading3"/>
        <w:rPr>
          <w:rFonts w:ascii="Arial-BoldMT" w:cs="Arial-BoldMT"/>
        </w:rPr>
      </w:pPr>
      <w:r w:rsidRPr="00A02BCB">
        <w:rPr>
          <w:rFonts w:hint="cs"/>
          <w:rtl/>
        </w:rPr>
        <w:t>يادگيري</w:t>
      </w:r>
      <w:r w:rsidRPr="00A02BCB">
        <w:t xml:space="preserve"> </w:t>
      </w:r>
      <w:r w:rsidRPr="00A02BCB">
        <w:rPr>
          <w:rFonts w:hint="cs"/>
          <w:rtl/>
        </w:rPr>
        <w:t>غير</w:t>
      </w:r>
      <w:r w:rsidRPr="00A02BCB">
        <w:t xml:space="preserve"> </w:t>
      </w:r>
      <w:r w:rsidRPr="00A02BCB">
        <w:rPr>
          <w:rFonts w:hint="cs"/>
          <w:rtl/>
        </w:rPr>
        <w:t>نظارت</w:t>
      </w:r>
      <w:r w:rsidRPr="00A02BCB">
        <w:t xml:space="preserve"> </w:t>
      </w:r>
      <w:r w:rsidRPr="00A02BCB">
        <w:rPr>
          <w:rFonts w:hint="cs"/>
          <w:rtl/>
        </w:rPr>
        <w:t>شده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مجموعه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فقط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صحيح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وروديھا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موقعيت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فعلی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بکار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ميرود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مرتبط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گاھی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یخواھيم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تشخيص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یبيند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...)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نچيزی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چيزی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موقع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ناش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صندلی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تفاوت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یآنکه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بگوييم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صندلی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نجا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برخلاف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سرپرست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ھدف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ارتباط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نيست،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یسرپرست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دنيای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ربات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(Unsupervised Learning)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برچسب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اختصاص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وضوح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جزيی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ھستند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BD585A">
      <w:pPr>
        <w:pStyle w:val="Heading2"/>
      </w:pPr>
      <w:r w:rsidRPr="00A02BCB">
        <w:rPr>
          <w:rFonts w:hint="cs"/>
          <w:rtl/>
        </w:rPr>
        <w:lastRenderedPageBreak/>
        <w:t>برخی</w:t>
      </w:r>
      <w:r w:rsidRPr="00A02BCB">
        <w:t xml:space="preserve"> </w:t>
      </w:r>
      <w:r w:rsidRPr="00A02BCB">
        <w:rPr>
          <w:rFonts w:hint="cs"/>
          <w:rtl/>
        </w:rPr>
        <w:t>از</w:t>
      </w:r>
      <w:r w:rsidRPr="00A02BCB">
        <w:t xml:space="preserve"> </w:t>
      </w:r>
      <w:r w:rsidRPr="00A02BCB">
        <w:rPr>
          <w:rFonts w:hint="cs"/>
          <w:rtl/>
        </w:rPr>
        <w:t>کاربردھای</w:t>
      </w:r>
      <w:r w:rsidRPr="00A02BCB">
        <w:t xml:space="preserve">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ماشين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کنترل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روباتھا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داده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کاوی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تشخيص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گفتار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متن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پردازش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داده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اينترنتی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8122C9">
        <w:rPr>
          <w:rFonts w:cs="Calibri"/>
          <w:sz w:val="32"/>
          <w:szCs w:val="32"/>
        </w:rPr>
        <w:t>Bioinformatics</w:t>
      </w:r>
    </w:p>
    <w:p w:rsidR="00A02BCB" w:rsidRPr="008122C9" w:rsidRDefault="00A02BCB" w:rsidP="008122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بازھای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کامپيوتری</w:t>
      </w:r>
    </w:p>
    <w:p w:rsidR="00A02BCB" w:rsidRPr="00A02BCB" w:rsidRDefault="00A02BCB" w:rsidP="00BD585A">
      <w:pPr>
        <w:pStyle w:val="Heading2"/>
      </w:pPr>
      <w:r w:rsidRPr="00A02BCB">
        <w:rPr>
          <w:rFonts w:hint="cs"/>
          <w:rtl/>
        </w:rPr>
        <w:t>برخی</w:t>
      </w:r>
      <w:r w:rsidRPr="00A02BCB">
        <w:t xml:space="preserve"> </w:t>
      </w:r>
      <w:r w:rsidRPr="00A02BCB">
        <w:rPr>
          <w:rFonts w:hint="cs"/>
          <w:rtl/>
        </w:rPr>
        <w:t>از</w:t>
      </w:r>
      <w:r w:rsidRPr="00A02BCB">
        <w:t xml:space="preserve"> </w:t>
      </w:r>
      <w:r w:rsidRPr="00A02BCB">
        <w:rPr>
          <w:rFonts w:hint="cs"/>
          <w:rtl/>
        </w:rPr>
        <w:t>کاربردھای</w:t>
      </w:r>
      <w:r w:rsidRPr="00A02BCB">
        <w:t xml:space="preserve"> </w:t>
      </w:r>
      <w:r w:rsidRPr="00A02BCB">
        <w:rPr>
          <w:rFonts w:hint="cs"/>
          <w:rtl/>
        </w:rPr>
        <w:t>موفق</w:t>
      </w:r>
      <w:r w:rsidRPr="00A02BCB">
        <w:t xml:space="preserve">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ماشين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الگو</w:t>
      </w:r>
      <w:r w:rsidRPr="008122C9">
        <w:rPr>
          <w:rFonts w:ascii="ArialMT" w:hAnsiTheme="minorHAnsi" w:cs="ArialMT"/>
          <w:sz w:val="32"/>
          <w:szCs w:val="32"/>
        </w:rPr>
        <w:t>:</w:t>
      </w:r>
      <w:r w:rsidR="008122C9" w:rsidRPr="008122C9">
        <w:rPr>
          <w:rFonts w:ascii="ArialMT" w:hAnsiTheme="minorHAnsi" w:cs="ArialMT" w:hint="cs"/>
          <w:sz w:val="32"/>
          <w:szCs w:val="32"/>
          <w:rtl/>
          <w:lang w:bidi="fa-IR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چھره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و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حالات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آن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مثلا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دوربين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عکاسی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حروف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دست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نويس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گفتار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شناسائی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رفتار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نادرست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تشخيص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خرابی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سيگناھای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سنسور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ھا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تشخيص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سو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استفاده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از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کارت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ھای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اعتباری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پيش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بينی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قيمت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سھام</w:t>
      </w:r>
    </w:p>
    <w:p w:rsidR="00A02BCB" w:rsidRPr="008122C9" w:rsidRDefault="00A02BCB" w:rsidP="008122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8122C9">
        <w:rPr>
          <w:rFonts w:ascii="ArialMT" w:hAnsiTheme="minorHAnsi" w:cs="ArialMT" w:hint="cs"/>
          <w:sz w:val="32"/>
          <w:szCs w:val="32"/>
          <w:rtl/>
        </w:rPr>
        <w:t>پيش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بينی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قيمت</w:t>
      </w:r>
      <w:r w:rsidRPr="008122C9">
        <w:rPr>
          <w:rFonts w:ascii="ArialMT" w:hAnsiTheme="minorHAnsi" w:cs="ArialMT"/>
          <w:sz w:val="32"/>
          <w:szCs w:val="32"/>
        </w:rPr>
        <w:t xml:space="preserve"> </w:t>
      </w:r>
      <w:r w:rsidRPr="008122C9">
        <w:rPr>
          <w:rFonts w:ascii="ArialMT" w:hAnsiTheme="minorHAnsi" w:cs="ArialMT" w:hint="cs"/>
          <w:sz w:val="32"/>
          <w:szCs w:val="32"/>
          <w:rtl/>
        </w:rPr>
        <w:t>ارز</w:t>
      </w:r>
    </w:p>
    <w:p w:rsidR="00A02BCB" w:rsidRPr="00A02BCB" w:rsidRDefault="00A02BCB" w:rsidP="00BD585A">
      <w:pPr>
        <w:pStyle w:val="Heading1"/>
        <w:rPr>
          <w:rFonts w:ascii="Arial-BoldMT" w:cs="Arial-BoldMT"/>
        </w:rPr>
      </w:pPr>
      <w:r w:rsidRPr="00A02BCB">
        <w:rPr>
          <w:rFonts w:hint="cs"/>
          <w:rtl/>
        </w:rPr>
        <w:lastRenderedPageBreak/>
        <w:t>قاعدهھاي</w:t>
      </w:r>
      <w:r w:rsidRPr="00A02BCB">
        <w:t xml:space="preserve"> </w:t>
      </w:r>
      <w:r w:rsidRPr="00A02BCB">
        <w:rPr>
          <w:rFonts w:hint="cs"/>
          <w:rtl/>
        </w:rPr>
        <w:t>يادگيري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قواعد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حوز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فرمولبندي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گون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تئوري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آماري،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تئوري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شبك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مصنوعي،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سيستمھاي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فازي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ملھم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طبيعت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كرد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روح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حاكم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تئور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يھا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مشابه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لكن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بعضا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رويكرد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رويكرد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شبك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هي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عصبي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كه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تلاشي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هسازي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رفتار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مشاھدات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يباشد،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رويكردي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يگرا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قلمداد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رويكرد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آماري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رويكردي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ساختارگرا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قواعد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متنوعي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كه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حوزهھاي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ارائه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قواعد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ذيل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اشاره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كرد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BD585A">
      <w:pPr>
        <w:pStyle w:val="Heading2"/>
      </w:pPr>
      <w:r w:rsidRPr="00A02BCB">
        <w:rPr>
          <w:rFonts w:ascii="Calibri-Bold" w:hAnsi="Calibri-Bold" w:cs="Calibri-Bold"/>
        </w:rPr>
        <w:t xml:space="preserve">( inductive) </w:t>
      </w:r>
      <w:r w:rsidRPr="00A02BCB">
        <w:rPr>
          <w:rFonts w:hint="cs"/>
          <w:rtl/>
        </w:rPr>
        <w:t>يادگيری</w:t>
      </w:r>
      <w:r w:rsidRPr="00A02BCB">
        <w:t xml:space="preserve"> </w:t>
      </w:r>
      <w:r w:rsidRPr="00A02BCB">
        <w:rPr>
          <w:rFonts w:hint="cs"/>
          <w:rtl/>
        </w:rPr>
        <w:t>استنتاجی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متعدد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مثل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درخت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تصميم</w:t>
      </w:r>
    </w:p>
    <w:p w:rsidR="00A02BCB" w:rsidRPr="00A02BCB" w:rsidRDefault="00A02BCB" w:rsidP="00BD585A">
      <w:pPr>
        <w:pStyle w:val="Heading2"/>
        <w:rPr>
          <w:rFonts w:ascii="ArialMT" w:hAnsiTheme="minorHAnsi" w:cs="ArialMT"/>
        </w:rPr>
      </w:pPr>
      <w:r w:rsidRPr="00A02BCB">
        <w:t xml:space="preserve">Connectionist </w:t>
      </w:r>
      <w:r w:rsidRPr="00A02BCB">
        <w:rPr>
          <w:rFonts w:ascii="ArialMT" w:hAnsiTheme="minorHAnsi" w:cs="ArialMT" w:hint="cs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مغز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بشر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ميپذيرد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مثل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</w:p>
    <w:p w:rsidR="00A02BCB" w:rsidRPr="00A02BCB" w:rsidRDefault="00A02BCB" w:rsidP="00BD585A">
      <w:pPr>
        <w:pStyle w:val="Heading2"/>
        <w:rPr>
          <w:rFonts w:ascii="ArialMT" w:hAnsiTheme="minorHAnsi" w:cs="ArialMT"/>
        </w:rPr>
      </w:pPr>
      <w:r w:rsidRPr="00A02BCB">
        <w:t xml:space="preserve">Bayesian </w:t>
      </w:r>
      <w:r w:rsidRPr="00A02BCB">
        <w:rPr>
          <w:rFonts w:ascii="ArialMT" w:hAnsiTheme="minorHAnsi" w:cs="ArialMT" w:hint="cs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فرضيه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ارائه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ميشود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BD585A">
      <w:pPr>
        <w:pStyle w:val="Heading2"/>
        <w:rPr>
          <w:rFonts w:ascii="ArialMT" w:hAnsiTheme="minorHAnsi" w:cs="ArialMT"/>
        </w:rPr>
      </w:pPr>
      <w:r w:rsidRPr="00A02BCB">
        <w:t xml:space="preserve">Reinforcement </w:t>
      </w:r>
      <w:r w:rsidRPr="00A02BCB">
        <w:rPr>
          <w:rFonts w:ascii="ArialMT" w:hAnsiTheme="minorHAnsi" w:cs="ArialMT" w:hint="cs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سنسورھا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ميشود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BD585A">
      <w:pPr>
        <w:pStyle w:val="Heading2"/>
        <w:rPr>
          <w:rFonts w:ascii="ArialMT" w:hAnsiTheme="minorHAnsi" w:cs="ArialMT"/>
        </w:rPr>
      </w:pPr>
      <w:r w:rsidRPr="00A02BCB">
        <w:t xml:space="preserve">Evolutionary </w:t>
      </w:r>
      <w:r w:rsidRPr="00A02BCB">
        <w:rPr>
          <w:rFonts w:ascii="ArialMT" w:hAnsiTheme="minorHAnsi" w:cs="ArialMT" w:hint="cs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مثل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ژنتيک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مبتني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تصحيح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خطا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قاعده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دلتا،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قاعده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ويدرو</w:t>
      </w:r>
      <w:r w:rsidRPr="00A02BCB">
        <w:rPr>
          <w:rFonts w:ascii="ArialMT" w:hAnsiTheme="minorHAnsi" w:cs="ArialMT"/>
          <w:sz w:val="32"/>
          <w:szCs w:val="32"/>
        </w:rPr>
        <w:t>-</w:t>
      </w:r>
      <w:r w:rsidRPr="00A02BCB">
        <w:rPr>
          <w:rFonts w:ascii="ArialMT" w:hAnsiTheme="minorHAnsi" w:cs="ArialMT" w:hint="cs"/>
          <w:sz w:val="32"/>
          <w:szCs w:val="32"/>
          <w:rtl/>
        </w:rPr>
        <w:t>ھاف</w:t>
      </w:r>
      <w:r w:rsidRPr="00A02BCB">
        <w:rPr>
          <w:rFonts w:ascii="ArialMT" w:hAnsiTheme="minorHAnsi" w:cs="ArialMT"/>
          <w:sz w:val="32"/>
          <w:szCs w:val="32"/>
        </w:rPr>
        <w:t>)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مبتني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حافظه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ھب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رقابتي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بولتزمن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تكاملي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ژنتيك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ملھم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كولوني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مورچه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ملھم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ايمني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انواع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</w:p>
    <w:p w:rsidR="00BD585A" w:rsidRDefault="00BD585A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sz w:val="32"/>
          <w:szCs w:val="32"/>
          <w:rtl/>
        </w:rPr>
      </w:pP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مسايل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کاربرد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>:</w:t>
      </w:r>
    </w:p>
    <w:p w:rsidR="00A02BCB" w:rsidRPr="00BD585A" w:rsidRDefault="00A02BCB" w:rsidP="00BD585A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line="240" w:lineRule="auto"/>
        <w:rPr>
          <w:rFonts w:cs="Calibri"/>
          <w:sz w:val="32"/>
          <w:szCs w:val="32"/>
        </w:rPr>
      </w:pPr>
      <w:r w:rsidRPr="00BD585A">
        <w:rPr>
          <w:rFonts w:cs="Calibri"/>
          <w:sz w:val="32"/>
          <w:szCs w:val="32"/>
        </w:rPr>
        <w:t>Classification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ميگيرد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وروديھا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نسبت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BD585A" w:rsidRDefault="00A02BCB" w:rsidP="00BD585A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line="240" w:lineRule="auto"/>
        <w:rPr>
          <w:rFonts w:cs="Calibri"/>
          <w:sz w:val="32"/>
          <w:szCs w:val="32"/>
        </w:rPr>
      </w:pPr>
      <w:r w:rsidRPr="00BD585A">
        <w:rPr>
          <w:rFonts w:cs="Calibri"/>
          <w:sz w:val="32"/>
          <w:szCs w:val="32"/>
        </w:rPr>
        <w:t>Clustering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کشف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کدام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وروديھا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ميگيرند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BD585A" w:rsidRDefault="00A02BCB" w:rsidP="00BD585A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line="240" w:lineRule="auto"/>
        <w:rPr>
          <w:rFonts w:cs="Calibri"/>
          <w:sz w:val="32"/>
          <w:szCs w:val="32"/>
        </w:rPr>
      </w:pPr>
      <w:r w:rsidRPr="00BD585A">
        <w:rPr>
          <w:rFonts w:cs="Calibri"/>
          <w:sz w:val="32"/>
          <w:szCs w:val="32"/>
        </w:rPr>
        <w:t>Numeric prediction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ماشين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ميگيرد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تعيين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عددی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نمايد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8122C9">
      <w:pPr>
        <w:pStyle w:val="Heading1"/>
      </w:pPr>
      <w:r w:rsidRPr="00A02BCB">
        <w:rPr>
          <w:rFonts w:hint="cs"/>
          <w:rtl/>
        </w:rPr>
        <w:lastRenderedPageBreak/>
        <w:t>بررسی</w:t>
      </w:r>
      <w:r w:rsidRPr="00A02BCB">
        <w:t xml:space="preserve"> </w:t>
      </w:r>
      <w:r w:rsidRPr="00A02BCB">
        <w:rPr>
          <w:rFonts w:hint="cs"/>
          <w:rtl/>
        </w:rPr>
        <w:t>انواع</w:t>
      </w:r>
      <w:r w:rsidRPr="00A02BCB">
        <w:t xml:space="preserve"> </w:t>
      </w:r>
      <w:r w:rsidRPr="00A02BCB">
        <w:rPr>
          <w:rFonts w:hint="cs"/>
          <w:rtl/>
        </w:rPr>
        <w:t>روشھای</w:t>
      </w:r>
      <w:r w:rsidRPr="00A02BCB">
        <w:t xml:space="preserve"> </w:t>
      </w:r>
      <w:r w:rsidRPr="00A02BCB">
        <w:rPr>
          <w:rFonts w:hint="cs"/>
          <w:rtl/>
        </w:rPr>
        <w:t>شناسايی</w:t>
      </w:r>
      <w:r w:rsidRPr="00A02BCB">
        <w:t xml:space="preserve"> </w:t>
      </w:r>
      <w:r w:rsidRPr="00A02BCB">
        <w:rPr>
          <w:rFonts w:hint="cs"/>
          <w:rtl/>
        </w:rPr>
        <w:t>چھره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تصاوير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دوبعدی،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تصاوير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ترکيبی،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یشوند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ظاھر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تصاوير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اولين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شناسايی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اساسی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نکته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بازگشتی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جمع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لذا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جھت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تابيده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وابستگی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گويند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زاويه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>Illumination Variant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وقتی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تحت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زوايای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بدليل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انسان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تصاوير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منجر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زاويه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گويند</w:t>
      </w:r>
      <w:r w:rsidRPr="00A02BCB">
        <w:rPr>
          <w:rFonts w:cs="Calibri"/>
          <w:sz w:val="32"/>
          <w:szCs w:val="32"/>
        </w:rPr>
        <w:t>. Pose Variation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تصا</w:t>
      </w:r>
      <w:r w:rsidRPr="00A02BCB">
        <w:rPr>
          <w:rFonts w:ascii="ArialMT" w:hAnsiTheme="minorHAnsi" w:cs="ArialMT"/>
          <w:sz w:val="32"/>
          <w:szCs w:val="32"/>
        </w:rPr>
        <w:t>.</w:t>
      </w:r>
      <w:r w:rsidRPr="00A02BCB">
        <w:rPr>
          <w:rFonts w:ascii="ArialMT" w:hAnsiTheme="minorHAnsi" w:cs="ArialMT" w:hint="cs"/>
          <w:sz w:val="32"/>
          <w:szCs w:val="32"/>
          <w:rtl/>
        </w:rPr>
        <w:t>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عمق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لذا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مستقل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شدت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روشنايی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چرخش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جايگزينی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دوبعدی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پيشنھاد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استخراج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متفاوتی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معروفترين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ميزان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خمش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تابيده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Strip Pattern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Structure Light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تابيده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گويند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برخی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بردارھای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ليزری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خاصيت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تفاوت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شعاع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جسم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حرکت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ظاھر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ويژگی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استخراج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ويژگی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استخراج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رابطه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مستقيمی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نقاط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ندارد،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ويژگی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استخراج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جداگانه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چشم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... </w:t>
      </w:r>
      <w:r w:rsidRPr="00A02BCB">
        <w:rPr>
          <w:rFonts w:ascii="ArialMT" w:hAnsiTheme="minorHAnsi" w:cs="ArialMT" w:hint="cs"/>
          <w:sz w:val="32"/>
          <w:szCs w:val="32"/>
          <w:rtl/>
        </w:rPr>
        <w:t>مرتبط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الگوريتمھا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تصوير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سطری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ستونی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پشت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قرار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دھيم،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سپس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آماری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کاھش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بعد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تفکيک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پذيری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مثال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المانھای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اصلی،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جداساز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خطی،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المانھای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مستقل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اشاره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مبنا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اطلاعات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اجزا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چھره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.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Active Appearance Model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Elastic Bunch Graph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cs="Calibri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برد</w:t>
      </w:r>
      <w:r w:rsidRPr="00A02BCB">
        <w:rPr>
          <w:rFonts w:cs="Calibri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lastRenderedPageBreak/>
        <w:t xml:space="preserve">Principal Component Analysis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المانھای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اصلی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t xml:space="preserve">Linear Discriminant Analysis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جداساز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t xml:space="preserve">Independent Component Analysis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المانھای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مستقل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t xml:space="preserve">Kernel Methods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غيرخطی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cs="Calibri"/>
          <w:sz w:val="32"/>
          <w:szCs w:val="32"/>
        </w:rPr>
        <w:t xml:space="preserve">Elastic Bunch Graph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گراف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الاستيکی</w:t>
      </w:r>
    </w:p>
    <w:p w:rsidR="00A02BCB" w:rsidRPr="00A02BCB" w:rsidRDefault="00A02BCB" w:rsidP="008122C9">
      <w:pPr>
        <w:pStyle w:val="Heading1"/>
        <w:rPr>
          <w:rFonts w:ascii="Arial-BoldMT" w:cs="Arial-BoldMT"/>
        </w:rPr>
      </w:pPr>
      <w:r w:rsidRPr="00A02BCB">
        <w:rPr>
          <w:rFonts w:hint="cs"/>
          <w:rtl/>
        </w:rPr>
        <w:lastRenderedPageBreak/>
        <w:t>يادگيری</w:t>
      </w:r>
      <w:r w:rsidRPr="00A02BCB">
        <w:t xml:space="preserve"> </w:t>
      </w:r>
      <w:r w:rsidRPr="00A02BCB">
        <w:rPr>
          <w:rFonts w:hint="cs"/>
          <w:rtl/>
        </w:rPr>
        <w:t>نورون</w:t>
      </w:r>
      <w:r w:rsidRPr="00A02BCB">
        <w:t xml:space="preserve"> </w:t>
      </w:r>
      <w:r w:rsidRPr="00A02BCB">
        <w:rPr>
          <w:rFonts w:hint="cs"/>
          <w:rtl/>
        </w:rPr>
        <w:t>ھا</w:t>
      </w:r>
      <w:r w:rsidRPr="00A02BCB">
        <w:t xml:space="preserve"> 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مصنوعی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خطی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جعبه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سياه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ھستند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ديناميک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داخلی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خبری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فقط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سری</w:t>
      </w:r>
      <w:r w:rsidRPr="00A02BCB">
        <w:rPr>
          <w:rFonts w:ascii="ArialMT" w:hAnsiTheme="minorHAnsi" w:cs="ArialMT"/>
          <w:sz w:val="32"/>
          <w:szCs w:val="32"/>
        </w:rPr>
        <w:t xml:space="preserve"> (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</w:rPr>
        <w:t>–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)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بدين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ترتيب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توپولوژی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اتصالات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مشخص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وزن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ابتدايی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اتطصالات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گيريم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مرحله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ھدف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اعمال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مجموعه</w:t>
      </w:r>
      <w:r w:rsidRPr="00A02BCB">
        <w:rPr>
          <w:rFonts w:ascii="ArialMT" w:hAnsiTheme="minorHAnsi" w:cs="ArialMT"/>
          <w:sz w:val="32"/>
          <w:szCs w:val="32"/>
        </w:rPr>
        <w:t xml:space="preserve"> (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</w:rPr>
        <w:t>–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)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وزن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اتصالات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تنظيم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غير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مجموعه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نظر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بدست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بياوريم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بيان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بتوانيم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کنيم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شکل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توپولوژی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مختلفی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تشکيل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نحوه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اتصال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نبوده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فقط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ورودی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ھاست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مستقيم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متصل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خروجی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8122C9" w:rsidRDefault="008122C9" w:rsidP="008122C9">
      <w:pPr>
        <w:pStyle w:val="Heading2"/>
        <w:rPr>
          <w:rFonts w:hint="cs"/>
          <w:rtl/>
        </w:rPr>
      </w:pPr>
      <w:r w:rsidRPr="00A02BCB">
        <w:rPr>
          <w:rFonts w:hint="cs"/>
          <w:rtl/>
        </w:rPr>
        <w:t>يک</w:t>
      </w:r>
      <w:r w:rsidRPr="00A02BCB">
        <w:t xml:space="preserve"> </w:t>
      </w:r>
      <w:r w:rsidRPr="00A02BCB">
        <w:rPr>
          <w:rFonts w:hint="cs"/>
          <w:rtl/>
        </w:rPr>
        <w:t>ديدگاه</w:t>
      </w:r>
      <w:r w:rsidRPr="00A02BCB">
        <w:t xml:space="preserve"> </w:t>
      </w:r>
      <w:r w:rsidRPr="00A02BCB">
        <w:rPr>
          <w:rFonts w:hint="cs"/>
          <w:rtl/>
        </w:rPr>
        <w:t>ديگر</w:t>
      </w:r>
    </w:p>
    <w:p w:rsidR="00A02BCB" w:rsidRPr="00A02BCB" w:rsidRDefault="00A02BCB" w:rsidP="008122C9">
      <w:pPr>
        <w:autoSpaceDE w:val="0"/>
        <w:autoSpaceDN w:val="0"/>
        <w:adjustRightInd w:val="0"/>
        <w:spacing w:line="240" w:lineRule="auto"/>
        <w:rPr>
          <w:rFonts w:ascii="Arial-BoldMT" w:hAnsiTheme="minorHAnsi" w:cs="Arial-BoldMT"/>
          <w:b/>
          <w:bCs/>
          <w:sz w:val="32"/>
          <w:szCs w:val="32"/>
        </w:rPr>
      </w:pP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يک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ديدگاه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نسبت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به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می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تواند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به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تقسيم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بندی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زير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منجر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-BoldMT" w:hAnsiTheme="minorHAnsi" w:cs="Arial-BoldMT"/>
          <w:b/>
          <w:bCs/>
          <w:sz w:val="32"/>
          <w:szCs w:val="32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وزن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زمانی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اجرای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</w:t>
      </w:r>
      <w:r w:rsidRPr="00A02BCB">
        <w:rPr>
          <w:rFonts w:ascii="ArialMT" w:hAnsiTheme="minorHAnsi" w:cs="ArialMT"/>
          <w:sz w:val="32"/>
          <w:szCs w:val="32"/>
        </w:rPr>
        <w:t xml:space="preserve"> : </w:t>
      </w:r>
      <w:r w:rsidRPr="00A02BCB">
        <w:rPr>
          <w:rFonts w:cs="Calibri"/>
          <w:sz w:val="32"/>
          <w:szCs w:val="32"/>
        </w:rPr>
        <w:t xml:space="preserve">OffLine </w:t>
      </w:r>
      <w:r w:rsidRPr="00A02BCB">
        <w:rPr>
          <w:rFonts w:ascii="ArialMT" w:hAnsiTheme="minorHAnsi" w:cs="ArialMT"/>
          <w:sz w:val="32"/>
          <w:szCs w:val="32"/>
        </w:rPr>
        <w:t>-</w:t>
      </w:r>
      <w:r w:rsidRPr="00A02BCB">
        <w:rPr>
          <w:rFonts w:cs="Calibri"/>
          <w:sz w:val="32"/>
          <w:szCs w:val="32"/>
        </w:rPr>
        <w:t xml:space="preserve">1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اصلی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خودش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ثابت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وزن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پذيرد</w:t>
      </w:r>
      <w:r w:rsidRPr="00A02BCB">
        <w:rPr>
          <w:rFonts w:ascii="ArialMT" w:hAnsiTheme="minorHAnsi" w:cs="ArialMT"/>
          <w:sz w:val="32"/>
          <w:szCs w:val="32"/>
        </w:rPr>
        <w:t xml:space="preserve"> 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وزن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واقعی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</w:t>
      </w:r>
      <w:r w:rsidRPr="00A02BCB">
        <w:rPr>
          <w:rFonts w:ascii="ArialMT" w:hAnsiTheme="minorHAnsi" w:cs="ArialMT"/>
          <w:sz w:val="32"/>
          <w:szCs w:val="32"/>
        </w:rPr>
        <w:t xml:space="preserve"> : </w:t>
      </w:r>
      <w:r w:rsidRPr="00A02BCB">
        <w:rPr>
          <w:rFonts w:cs="Calibri"/>
          <w:sz w:val="32"/>
          <w:szCs w:val="32"/>
        </w:rPr>
        <w:t xml:space="preserve">On Line </w:t>
      </w:r>
      <w:r w:rsidRPr="00A02BCB">
        <w:rPr>
          <w:rFonts w:ascii="ArialMT" w:hAnsiTheme="minorHAnsi" w:cs="ArialMT"/>
          <w:sz w:val="32"/>
          <w:szCs w:val="32"/>
        </w:rPr>
        <w:t>-</w:t>
      </w:r>
      <w:r w:rsidRPr="00A02BCB">
        <w:rPr>
          <w:rFonts w:cs="Calibri"/>
          <w:sz w:val="32"/>
          <w:szCs w:val="32"/>
        </w:rPr>
        <w:t xml:space="preserve">2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دوره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يادگيری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نيستند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بدين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ترتيب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دارای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بيشتری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مقابله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تغييرات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ديناميک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محيط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منجر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ھايی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پيچيده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شود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8122C9" w:rsidRDefault="008122C9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 w:hint="cs"/>
          <w:b/>
          <w:bCs/>
          <w:sz w:val="32"/>
          <w:szCs w:val="32"/>
          <w:rtl/>
        </w:rPr>
      </w:pP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-BoldMT" w:hAnsiTheme="minorHAnsi" w:cs="Arial-BoldMT"/>
          <w:b/>
          <w:bCs/>
          <w:sz w:val="32"/>
          <w:szCs w:val="32"/>
        </w:rPr>
      </w:pP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چند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b/>
          <w:bCs/>
          <w:sz w:val="32"/>
          <w:szCs w:val="32"/>
          <w:rtl/>
        </w:rPr>
        <w:t>نکته</w:t>
      </w:r>
      <w:r w:rsidRPr="00A02BCB">
        <w:rPr>
          <w:rFonts w:ascii="ArialMT" w:hAnsiTheme="minorHAnsi" w:cs="ArialMT"/>
          <w:b/>
          <w:bCs/>
          <w:sz w:val="32"/>
          <w:szCs w:val="32"/>
        </w:rPr>
        <w:t xml:space="preserve"> </w:t>
      </w:r>
      <w:r w:rsidRPr="00A02BCB">
        <w:rPr>
          <w:rFonts w:ascii="Arial-BoldMT" w:hAnsiTheme="minorHAnsi" w:cs="Arial-BoldMT"/>
          <w:b/>
          <w:bCs/>
          <w:sz w:val="32"/>
          <w:szCs w:val="32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ابتدا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نورون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ھمچنين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لايه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چقدراست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؟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گفت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جواب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تئوريک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وجود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بلکه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صورت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تجربی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توجه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کاربرد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ساختار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مناسب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رسبد</w:t>
      </w:r>
      <w:r w:rsidRPr="00A02BCB">
        <w:rPr>
          <w:rFonts w:ascii="ArialMT" w:hAnsiTheme="minorHAnsi" w:cs="ArialMT"/>
          <w:sz w:val="32"/>
          <w:szCs w:val="32"/>
        </w:rPr>
        <w:t xml:space="preserve"> .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البته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روش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بھينه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سازی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ژنتيک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اھميت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cs="Calibri"/>
          <w:sz w:val="32"/>
          <w:szCs w:val="32"/>
        </w:rPr>
        <w:t xml:space="preserve">Overtraining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مھم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بحث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برخوردار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مورد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آموزش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بسيار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زياد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lastRenderedPageBreak/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بيشتر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عنوان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حافظه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خواھد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پاسخ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مناسبی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مدل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سيستم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سوی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ديگر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آموزشی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تمام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فضای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پراکنده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نباشد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تعداد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کافی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نباشد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شايد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ھمگرا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باشد</w:t>
      </w:r>
      <w:r w:rsidRPr="00A02BCB">
        <w:rPr>
          <w:rFonts w:ascii="ArialMT" w:hAnsiTheme="minorHAnsi" w:cs="ArialMT"/>
          <w:sz w:val="32"/>
          <w:szCs w:val="32"/>
        </w:rPr>
        <w:t xml:space="preserve"> .</w:t>
      </w:r>
    </w:p>
    <w:p w:rsidR="00A02BCB" w:rsidRPr="00A02BCB" w:rsidRDefault="00A02BCB" w:rsidP="008122C9">
      <w:pPr>
        <w:pStyle w:val="Heading2"/>
        <w:rPr>
          <w:rFonts w:ascii="Arial-BoldMT" w:cs="Arial-BoldMT"/>
        </w:rPr>
      </w:pPr>
      <w:r w:rsidRPr="00A02BCB">
        <w:rPr>
          <w:rFonts w:hint="cs"/>
          <w:rtl/>
        </w:rPr>
        <w:t>شبکه</w:t>
      </w:r>
      <w:r w:rsidRPr="00A02BCB">
        <w:t xml:space="preserve"> </w:t>
      </w:r>
      <w:r w:rsidRPr="00A02BCB">
        <w:rPr>
          <w:rFonts w:hint="cs"/>
          <w:rtl/>
        </w:rPr>
        <w:t>ھای</w:t>
      </w:r>
      <w:r w:rsidRPr="00A02BCB">
        <w:t xml:space="preserve"> </w:t>
      </w:r>
      <w:r w:rsidRPr="00A02BCB">
        <w:rPr>
          <w:rFonts w:hint="cs"/>
          <w:rtl/>
        </w:rPr>
        <w:t>عصبی</w:t>
      </w:r>
      <w:r w:rsidRPr="00A02BCB">
        <w:t xml:space="preserve"> </w:t>
      </w:r>
      <w:r w:rsidRPr="00A02BCB">
        <w:rPr>
          <w:rFonts w:hint="cs"/>
          <w:rtl/>
        </w:rPr>
        <w:t>در</w:t>
      </w:r>
      <w:r w:rsidRPr="00A02BCB">
        <w:t xml:space="preserve"> </w:t>
      </w:r>
      <w:r w:rsidRPr="00A02BCB">
        <w:rPr>
          <w:rFonts w:hint="cs"/>
          <w:rtl/>
        </w:rPr>
        <w:t>مقابل</w:t>
      </w:r>
      <w:r w:rsidRPr="00A02BCB">
        <w:t xml:space="preserve"> </w:t>
      </w:r>
      <w:r w:rsidRPr="00A02BCB">
        <w:rPr>
          <w:rFonts w:hint="cs"/>
          <w:rtl/>
        </w:rPr>
        <w:t>کامپيوتر</w:t>
      </w:r>
      <w:r w:rsidRPr="00A02BCB">
        <w:t xml:space="preserve"> </w:t>
      </w:r>
      <w:r w:rsidRPr="00A02BCB">
        <w:rPr>
          <w:rFonts w:hint="cs"/>
          <w:rtl/>
        </w:rPr>
        <w:t>ھای</w:t>
      </w:r>
      <w:r w:rsidRPr="00A02BCB">
        <w:t xml:space="preserve"> </w:t>
      </w:r>
      <w:r w:rsidRPr="00A02BCB">
        <w:rPr>
          <w:rFonts w:hint="cs"/>
          <w:rtl/>
        </w:rPr>
        <w:t>معمولی</w:t>
      </w:r>
      <w:r w:rsidRPr="00A02BCB">
        <w:t xml:space="preserve"> </w:t>
      </w:r>
      <w:r w:rsidRPr="00A02BCB">
        <w:rPr>
          <w:rFonts w:ascii="Arial-BoldMT" w:cs="Arial-BoldMT"/>
        </w:rPr>
        <w:t>: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شبکه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عصبی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نسبت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معمولی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متفاوتی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برای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معمولی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مسير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الگوريتمی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استفاده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معنی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يک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مجموعه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دستور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العمل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قصد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گيرد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بدون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اينکه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قدم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مخصوصی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نياز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طی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کردن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دارد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شناخته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شده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باشند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نيست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اين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حقيقت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قابليت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مسئله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معمولی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مسائلی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محدود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قادر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درک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آنھا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ھستيم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و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حل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شوند</w:t>
      </w:r>
      <w:r w:rsidRPr="00A02BCB">
        <w:rPr>
          <w:rFonts w:ascii="ArialMT" w:hAnsiTheme="minorHAnsi" w:cs="ArialMT"/>
          <w:sz w:val="32"/>
          <w:szCs w:val="32"/>
        </w:rPr>
        <w:t xml:space="preserve"> . </w:t>
      </w:r>
      <w:r w:rsidRPr="00A02BCB">
        <w:rPr>
          <w:rFonts w:ascii="ArialMT" w:hAnsiTheme="minorHAnsi" w:cs="ArialMT" w:hint="cs"/>
          <w:sz w:val="32"/>
          <w:szCs w:val="32"/>
          <w:rtl/>
        </w:rPr>
        <w:t>اما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اگر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کامپيوتر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ھا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توانستند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کارھايی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را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دھند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که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ما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دقيقا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نمی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دانيم</w:t>
      </w:r>
    </w:p>
    <w:p w:rsidR="00A02BCB" w:rsidRPr="00A02BCB" w:rsidRDefault="00A02BCB" w:rsidP="00A02BCB">
      <w:pPr>
        <w:autoSpaceDE w:val="0"/>
        <w:autoSpaceDN w:val="0"/>
        <w:adjustRightInd w:val="0"/>
        <w:spacing w:line="240" w:lineRule="auto"/>
        <w:rPr>
          <w:rFonts w:ascii="ArialMT" w:hAnsiTheme="minorHAnsi" w:cs="ArialMT"/>
          <w:sz w:val="32"/>
          <w:szCs w:val="32"/>
        </w:rPr>
      </w:pPr>
      <w:r w:rsidRPr="00A02BCB">
        <w:rPr>
          <w:rFonts w:ascii="ArialMT" w:hAnsiTheme="minorHAnsi" w:cs="ArialMT" w:hint="cs"/>
          <w:sz w:val="32"/>
          <w:szCs w:val="32"/>
          <w:rtl/>
        </w:rPr>
        <w:t>چگونه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انجام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دھيم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خيلی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پر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فايده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تر</w:t>
      </w:r>
      <w:r w:rsidRPr="00A02BCB">
        <w:rPr>
          <w:rFonts w:ascii="ArialMT" w:hAnsiTheme="minorHAnsi" w:cs="ArialMT"/>
          <w:sz w:val="32"/>
          <w:szCs w:val="32"/>
        </w:rPr>
        <w:t xml:space="preserve"> </w:t>
      </w:r>
      <w:r w:rsidRPr="00A02BCB">
        <w:rPr>
          <w:rFonts w:ascii="ArialMT" w:hAnsiTheme="minorHAnsi" w:cs="ArialMT" w:hint="cs"/>
          <w:sz w:val="32"/>
          <w:szCs w:val="32"/>
          <w:rtl/>
        </w:rPr>
        <w:t>بودند</w:t>
      </w:r>
      <w:r w:rsidRPr="00A02BCB">
        <w:rPr>
          <w:rFonts w:ascii="ArialMT" w:hAnsiTheme="minorHAnsi" w:cs="ArialMT"/>
          <w:sz w:val="32"/>
          <w:szCs w:val="32"/>
        </w:rPr>
        <w:t>.</w:t>
      </w:r>
    </w:p>
    <w:p w:rsidR="00A02BCB" w:rsidRPr="00A02BCB" w:rsidRDefault="00A02BCB" w:rsidP="008122C9">
      <w:pPr>
        <w:pStyle w:val="Headingcentered"/>
      </w:pPr>
      <w:r w:rsidRPr="00A02BCB">
        <w:rPr>
          <w:rFonts w:hint="cs"/>
          <w:rtl/>
        </w:rPr>
        <w:lastRenderedPageBreak/>
        <w:t>فهرست</w:t>
      </w:r>
      <w:r w:rsidRPr="00A02BCB">
        <w:t xml:space="preserve"> </w:t>
      </w:r>
      <w:r w:rsidRPr="00A02BCB">
        <w:rPr>
          <w:rFonts w:hint="cs"/>
          <w:rtl/>
        </w:rPr>
        <w:t>منابع</w:t>
      </w:r>
    </w:p>
    <w:p w:rsidR="00A02BCB" w:rsidRPr="00A02BCB" w:rsidRDefault="00A02BCB" w:rsidP="008122C9">
      <w:pPr>
        <w:autoSpaceDE w:val="0"/>
        <w:autoSpaceDN w:val="0"/>
        <w:bidi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2BCB">
        <w:rPr>
          <w:rFonts w:ascii="Times New Roman" w:hAnsi="Times New Roman" w:cs="Times New Roman"/>
          <w:sz w:val="32"/>
          <w:szCs w:val="32"/>
        </w:rPr>
        <w:t>[1]- http://ceit.aut.ac.ir/~shiry/lecture/machine-learning</w:t>
      </w:r>
    </w:p>
    <w:p w:rsidR="00A02BCB" w:rsidRPr="00A02BCB" w:rsidRDefault="00A02BCB" w:rsidP="008122C9">
      <w:pPr>
        <w:autoSpaceDE w:val="0"/>
        <w:autoSpaceDN w:val="0"/>
        <w:bidi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2BCB">
        <w:rPr>
          <w:rFonts w:ascii="Times New Roman" w:hAnsi="Times New Roman" w:cs="Times New Roman"/>
          <w:sz w:val="32"/>
          <w:szCs w:val="32"/>
        </w:rPr>
        <w:t>[2]- http://fa.wikipedia.org</w:t>
      </w:r>
    </w:p>
    <w:p w:rsidR="00A02BCB" w:rsidRPr="00A02BCB" w:rsidRDefault="00A02BCB" w:rsidP="008122C9">
      <w:pPr>
        <w:autoSpaceDE w:val="0"/>
        <w:autoSpaceDN w:val="0"/>
        <w:bidi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2BCB">
        <w:rPr>
          <w:rFonts w:ascii="Times New Roman" w:hAnsi="Times New Roman" w:cs="Times New Roman"/>
          <w:sz w:val="32"/>
          <w:szCs w:val="32"/>
        </w:rPr>
        <w:t>[3]- http://artificial.ir</w:t>
      </w:r>
    </w:p>
    <w:p w:rsidR="00A02BCB" w:rsidRPr="00A02BCB" w:rsidRDefault="00A02BCB" w:rsidP="008122C9">
      <w:pPr>
        <w:autoSpaceDE w:val="0"/>
        <w:autoSpaceDN w:val="0"/>
        <w:bidi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02BCB">
        <w:rPr>
          <w:rFonts w:ascii="Times New Roman" w:hAnsi="Times New Roman" w:cs="Times New Roman"/>
          <w:sz w:val="32"/>
          <w:szCs w:val="32"/>
        </w:rPr>
        <w:t>[4]- Tom M.Mitchell ,"Machine Learning" , Publisher: "MC Graw –</w:t>
      </w:r>
    </w:p>
    <w:p w:rsidR="002342C8" w:rsidRPr="00A02BCB" w:rsidRDefault="00A02BCB" w:rsidP="008122C9">
      <w:pPr>
        <w:autoSpaceDE w:val="0"/>
        <w:autoSpaceDN w:val="0"/>
        <w:bidi w:val="0"/>
        <w:adjustRightInd w:val="0"/>
        <w:spacing w:line="240" w:lineRule="auto"/>
        <w:rPr>
          <w:rFonts w:ascii="Arial-BoldMT" w:hAnsiTheme="minorHAnsi" w:cs="Arial-BoldMT" w:hint="cs"/>
          <w:b/>
          <w:bCs/>
          <w:sz w:val="36"/>
          <w:szCs w:val="36"/>
          <w:rtl/>
          <w:lang w:bidi="fa-IR"/>
        </w:rPr>
      </w:pPr>
      <w:r w:rsidRPr="00A02BCB">
        <w:rPr>
          <w:rFonts w:ascii="Times New Roman" w:hAnsi="Times New Roman" w:cs="Times New Roman"/>
          <w:sz w:val="32"/>
          <w:szCs w:val="32"/>
        </w:rPr>
        <w:t>Hill science/Engineering/Match;(march 1,1997)" , ISBN:0070428077</w:t>
      </w:r>
      <w:r w:rsidRPr="00A02BCB">
        <w:rPr>
          <w:rFonts w:ascii="ArialMT" w:hAnsiTheme="minorHAnsi" w:cs="ArialMT"/>
          <w:sz w:val="32"/>
          <w:szCs w:val="32"/>
        </w:rPr>
        <w:t>__</w:t>
      </w:r>
    </w:p>
    <w:p w:rsidR="004B42FF" w:rsidRDefault="004B42FF" w:rsidP="00A02BCB"/>
    <w:sectPr w:rsidR="004B42FF" w:rsidSect="004B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1C1591"/>
    <w:multiLevelType w:val="hybridMultilevel"/>
    <w:tmpl w:val="304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536CA"/>
    <w:multiLevelType w:val="hybridMultilevel"/>
    <w:tmpl w:val="5C1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C2679"/>
    <w:multiLevelType w:val="hybridMultilevel"/>
    <w:tmpl w:val="3CF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7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CF11A5E"/>
    <w:multiLevelType w:val="hybridMultilevel"/>
    <w:tmpl w:val="9AFA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44413"/>
    <w:multiLevelType w:val="multilevel"/>
    <w:tmpl w:val="821C11E2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7"/>
  </w:num>
  <w:num w:numId="10">
    <w:abstractNumId w:val="5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</w:num>
  <w:num w:numId="12">
    <w:abstractNumId w:val="9"/>
  </w:num>
  <w:num w:numId="13">
    <w:abstractNumId w:val="6"/>
  </w:num>
  <w:num w:numId="14">
    <w:abstractNumId w:val="3"/>
  </w:num>
  <w:num w:numId="15">
    <w:abstractNumId w:val="2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hideSpellingErrors/>
  <w:defaultTabStop w:val="720"/>
  <w:characterSpacingControl w:val="doNotCompress"/>
  <w:compat/>
  <w:rsids>
    <w:rsidRoot w:val="00FC094F"/>
    <w:rsid w:val="000B2AF6"/>
    <w:rsid w:val="000C1EF9"/>
    <w:rsid w:val="001F4643"/>
    <w:rsid w:val="002342C8"/>
    <w:rsid w:val="0026126C"/>
    <w:rsid w:val="002A725D"/>
    <w:rsid w:val="002B574F"/>
    <w:rsid w:val="00390A8D"/>
    <w:rsid w:val="003C0976"/>
    <w:rsid w:val="00406467"/>
    <w:rsid w:val="004974EF"/>
    <w:rsid w:val="004B42FF"/>
    <w:rsid w:val="007153EC"/>
    <w:rsid w:val="00786553"/>
    <w:rsid w:val="00797D7D"/>
    <w:rsid w:val="008122C9"/>
    <w:rsid w:val="008733EC"/>
    <w:rsid w:val="008B626F"/>
    <w:rsid w:val="008C4DBB"/>
    <w:rsid w:val="008C6F61"/>
    <w:rsid w:val="0094648D"/>
    <w:rsid w:val="00A02BCB"/>
    <w:rsid w:val="00A455B7"/>
    <w:rsid w:val="00A645E6"/>
    <w:rsid w:val="00AD0270"/>
    <w:rsid w:val="00AD5218"/>
    <w:rsid w:val="00B35380"/>
    <w:rsid w:val="00B40197"/>
    <w:rsid w:val="00BD2F1D"/>
    <w:rsid w:val="00BD585A"/>
    <w:rsid w:val="00C30B53"/>
    <w:rsid w:val="00C917D8"/>
    <w:rsid w:val="00CA40E1"/>
    <w:rsid w:val="00CC4DB8"/>
    <w:rsid w:val="00D03F13"/>
    <w:rsid w:val="00D77AA7"/>
    <w:rsid w:val="00E81CFC"/>
    <w:rsid w:val="00ED66F7"/>
    <w:rsid w:val="00F271A9"/>
    <w:rsid w:val="00F802C5"/>
    <w:rsid w:val="00FC094F"/>
    <w:rsid w:val="00FE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HTML Preformatted" w:uiPriority="0"/>
    <w:lsdException w:name="annotation subject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E1"/>
    <w:pPr>
      <w:bidi/>
      <w:spacing w:after="0"/>
      <w:jc w:val="both"/>
    </w:pPr>
    <w:rPr>
      <w:rFonts w:ascii="Calibri" w:hAnsi="Calibri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CA40E1"/>
    <w:pPr>
      <w:keepNext/>
      <w:pageBreakBefore/>
      <w:numPr>
        <w:numId w:val="12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A40E1"/>
    <w:pPr>
      <w:keepNext/>
      <w:numPr>
        <w:ilvl w:val="1"/>
        <w:numId w:val="12"/>
      </w:numPr>
      <w:spacing w:before="360" w:after="60"/>
      <w:jc w:val="left"/>
      <w:outlineLvl w:val="1"/>
    </w:pPr>
    <w:rPr>
      <w:rFonts w:cs="B Titr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CA40E1"/>
    <w:pPr>
      <w:keepNext/>
      <w:numPr>
        <w:ilvl w:val="2"/>
        <w:numId w:val="12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CA40E1"/>
    <w:pPr>
      <w:keepNext/>
      <w:numPr>
        <w:ilvl w:val="3"/>
        <w:numId w:val="12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A40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A40E1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qFormat/>
    <w:rsid w:val="00CA40E1"/>
    <w:pPr>
      <w:numPr>
        <w:ilvl w:val="6"/>
        <w:numId w:val="12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CA40E1"/>
    <w:pPr>
      <w:numPr>
        <w:ilvl w:val="7"/>
        <w:numId w:val="12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A40E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CA40E1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semiHidden/>
    <w:rsid w:val="00CA4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40E1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CA40E1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rsid w:val="00CA40E1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40E1"/>
    <w:rPr>
      <w:rFonts w:ascii="Verdana" w:eastAsia="Times New Roman" w:hAnsi="Verdana" w:cs="Traditional Arabic"/>
      <w:sz w:val="20"/>
      <w:szCs w:val="20"/>
    </w:rPr>
  </w:style>
  <w:style w:type="paragraph" w:styleId="BodyText2">
    <w:name w:val="Body Text 2"/>
    <w:basedOn w:val="Normal"/>
    <w:link w:val="BodyText2Char"/>
    <w:rsid w:val="00CA40E1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rsid w:val="00CA40E1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rsid w:val="00CA40E1"/>
    <w:rPr>
      <w:rFonts w:ascii="Verdana" w:eastAsia="Times New Roman" w:hAnsi="Verdana" w:cs="B 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rsid w:val="00CA40E1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CA40E1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customStyle="1" w:styleId="CaptionFigure">
    <w:name w:val="Caption_Figure"/>
    <w:basedOn w:val="Normal"/>
    <w:next w:val="Normal"/>
    <w:rsid w:val="00CA40E1"/>
    <w:pPr>
      <w:spacing w:after="240"/>
      <w:jc w:val="center"/>
    </w:pPr>
    <w:rPr>
      <w:b/>
      <w:bCs/>
      <w:sz w:val="20"/>
      <w:szCs w:val="24"/>
      <w:lang w:bidi="fa-IR"/>
    </w:rPr>
  </w:style>
  <w:style w:type="paragraph" w:styleId="Caption">
    <w:name w:val="caption"/>
    <w:basedOn w:val="CaptionFigure"/>
    <w:next w:val="Normal"/>
    <w:qFormat/>
    <w:rsid w:val="00CA40E1"/>
  </w:style>
  <w:style w:type="paragraph" w:customStyle="1" w:styleId="CaptionTable">
    <w:name w:val="Caption_Table"/>
    <w:basedOn w:val="Normal"/>
    <w:next w:val="Normal"/>
    <w:rsid w:val="00CA40E1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character" w:customStyle="1" w:styleId="comment">
    <w:name w:val="comment"/>
    <w:basedOn w:val="DefaultParagraphFont"/>
    <w:rsid w:val="00CA40E1"/>
  </w:style>
  <w:style w:type="character" w:styleId="CommentReference">
    <w:name w:val="annotation reference"/>
    <w:basedOn w:val="DefaultParagraphFont"/>
    <w:semiHidden/>
    <w:rsid w:val="00CA40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40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40E1"/>
    <w:rPr>
      <w:rFonts w:ascii="Calibri" w:eastAsia="Times New Roman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A4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40E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0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0E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A40E1"/>
    <w:rPr>
      <w:i/>
      <w:iCs/>
    </w:rPr>
  </w:style>
  <w:style w:type="character" w:styleId="EndnoteReference">
    <w:name w:val="endnote reference"/>
    <w:basedOn w:val="DefaultParagraphFont"/>
    <w:semiHidden/>
    <w:rsid w:val="00CA40E1"/>
    <w:rPr>
      <w:vertAlign w:val="baseline"/>
    </w:rPr>
  </w:style>
  <w:style w:type="paragraph" w:styleId="EndnoteText">
    <w:name w:val="endnote text"/>
    <w:basedOn w:val="Normal"/>
    <w:link w:val="EndnoteTextChar"/>
    <w:unhideWhenUsed/>
    <w:rsid w:val="00CA40E1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rsid w:val="00CA40E1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EquationNumber">
    <w:name w:val="Equation_Number"/>
    <w:basedOn w:val="Normal"/>
    <w:qFormat/>
    <w:rsid w:val="00CA40E1"/>
    <w:pPr>
      <w:jc w:val="left"/>
    </w:pPr>
  </w:style>
  <w:style w:type="paragraph" w:customStyle="1" w:styleId="Figures">
    <w:name w:val="Figures"/>
    <w:next w:val="CaptionFigure"/>
    <w:rsid w:val="00CA40E1"/>
    <w:pPr>
      <w:keepNext/>
      <w:bidi/>
      <w:spacing w:before="360" w:after="120" w:line="240" w:lineRule="auto"/>
      <w:jc w:val="center"/>
    </w:pPr>
    <w:rPr>
      <w:rFonts w:ascii="Times New Roman" w:hAnsi="Times New Roman" w:cs="Nazanin"/>
      <w:noProof/>
      <w:sz w:val="24"/>
      <w:szCs w:val="28"/>
    </w:rPr>
  </w:style>
  <w:style w:type="character" w:styleId="FollowedHyperlink">
    <w:name w:val="FollowedHyperlink"/>
    <w:basedOn w:val="DefaultParagraphFont"/>
    <w:rsid w:val="00CA40E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40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0E1"/>
    <w:rPr>
      <w:rFonts w:ascii="Calibri" w:eastAsia="Times New Roman" w:hAnsi="Calibri" w:cs="B Nazanin"/>
      <w:sz w:val="24"/>
      <w:szCs w:val="28"/>
    </w:rPr>
  </w:style>
  <w:style w:type="character" w:styleId="FootnoteReference">
    <w:name w:val="footnote reference"/>
    <w:basedOn w:val="DefaultParagraphFont"/>
    <w:rsid w:val="00CA40E1"/>
    <w:rPr>
      <w:vertAlign w:val="superscript"/>
    </w:rPr>
  </w:style>
  <w:style w:type="paragraph" w:styleId="FootnoteText">
    <w:name w:val="footnote text"/>
    <w:basedOn w:val="Normal"/>
    <w:link w:val="FootnoteTextChar"/>
    <w:rsid w:val="00CA40E1"/>
    <w:pPr>
      <w:bidi w:val="0"/>
      <w:ind w:left="170" w:hanging="170"/>
    </w:pPr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rsid w:val="00CA40E1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formula">
    <w:name w:val="formula"/>
    <w:basedOn w:val="BlockText"/>
    <w:rsid w:val="00CA40E1"/>
    <w:pPr>
      <w:numPr>
        <w:numId w:val="1"/>
      </w:numPr>
      <w:tabs>
        <w:tab w:val="center" w:pos="4156"/>
      </w:tabs>
      <w:spacing w:before="120"/>
      <w:ind w:right="0"/>
    </w:pPr>
    <w:rPr>
      <w:lang w:bidi="ar-SA"/>
    </w:rPr>
  </w:style>
  <w:style w:type="paragraph" w:customStyle="1" w:styleId="Glossary">
    <w:name w:val="Glossary"/>
    <w:basedOn w:val="Normal"/>
    <w:rsid w:val="00CA40E1"/>
    <w:pPr>
      <w:ind w:left="129" w:hanging="129"/>
    </w:pPr>
  </w:style>
  <w:style w:type="paragraph" w:styleId="Header">
    <w:name w:val="header"/>
    <w:basedOn w:val="Normal"/>
    <w:link w:val="HeaderChar"/>
    <w:rsid w:val="00CA40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40E1"/>
    <w:rPr>
      <w:rFonts w:ascii="Calibri" w:eastAsia="Times New Roman" w:hAnsi="Calibri" w:cs="B Nazanin"/>
      <w:sz w:val="24"/>
      <w:szCs w:val="28"/>
    </w:rPr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CA40E1"/>
    <w:rPr>
      <w:rFonts w:ascii="Calibri" w:eastAsia="Times New Roman" w:hAnsi="Calibri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A40E1"/>
    <w:rPr>
      <w:rFonts w:ascii="Calibri" w:eastAsia="Times New Roman" w:hAnsi="Calibri" w:cs="B Titr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CA40E1"/>
    <w:rPr>
      <w:rFonts w:ascii="Calibri" w:eastAsia="Times New Roman" w:hAnsi="Calibri" w:cs="B Titr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A40E1"/>
    <w:rPr>
      <w:rFonts w:ascii="Calibri" w:eastAsia="Times New Roman" w:hAnsi="Calibri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A40E1"/>
    <w:rPr>
      <w:rFonts w:ascii="Calibri" w:eastAsia="Times New Roman" w:hAnsi="Calibri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A40E1"/>
    <w:rPr>
      <w:rFonts w:ascii="Calibri" w:eastAsia="Times New Roman" w:hAnsi="Calibri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CA40E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A40E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A40E1"/>
    <w:rPr>
      <w:rFonts w:ascii="Arial" w:eastAsia="Times New Roman" w:hAnsi="Arial" w:cs="Arial"/>
    </w:rPr>
  </w:style>
  <w:style w:type="paragraph" w:customStyle="1" w:styleId="HeadingAppendix">
    <w:name w:val="Heading_Appendix"/>
    <w:basedOn w:val="Heading1"/>
    <w:next w:val="Normal"/>
    <w:rsid w:val="00CA40E1"/>
    <w:pPr>
      <w:numPr>
        <w:numId w:val="9"/>
      </w:numPr>
    </w:pPr>
    <w:rPr>
      <w:lang w:bidi="fa-IR"/>
    </w:rPr>
  </w:style>
  <w:style w:type="paragraph" w:customStyle="1" w:styleId="Headingcentered">
    <w:name w:val="Heading_centered"/>
    <w:basedOn w:val="Heading2"/>
    <w:qFormat/>
    <w:rsid w:val="00CA40E1"/>
    <w:pPr>
      <w:pageBreakBefore/>
      <w:numPr>
        <w:ilvl w:val="0"/>
        <w:numId w:val="0"/>
      </w:numPr>
      <w:spacing w:after="240"/>
      <w:jc w:val="center"/>
    </w:pPr>
    <w:rPr>
      <w:lang w:bidi="fa-IR"/>
    </w:rPr>
  </w:style>
  <w:style w:type="paragraph" w:customStyle="1" w:styleId="HeadingRef">
    <w:name w:val="Heading_Ref"/>
    <w:basedOn w:val="Heading1"/>
    <w:rsid w:val="00CA40E1"/>
    <w:pPr>
      <w:numPr>
        <w:numId w:val="0"/>
      </w:numPr>
    </w:pPr>
    <w:rPr>
      <w:lang w:bidi="fa-IR"/>
    </w:rPr>
  </w:style>
  <w:style w:type="character" w:styleId="HTMLCite">
    <w:name w:val="HTML Cite"/>
    <w:basedOn w:val="DefaultParagraphFont"/>
    <w:rsid w:val="00CA40E1"/>
    <w:rPr>
      <w:i/>
      <w:iCs/>
    </w:rPr>
  </w:style>
  <w:style w:type="paragraph" w:styleId="HTMLPreformatted">
    <w:name w:val="HTML Preformatted"/>
    <w:basedOn w:val="Normal"/>
    <w:link w:val="HTMLPreformattedChar"/>
    <w:rsid w:val="00CA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A4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CA40E1"/>
    <w:rPr>
      <w:color w:val="0000FF"/>
      <w:u w:val="single"/>
    </w:rPr>
  </w:style>
  <w:style w:type="paragraph" w:customStyle="1" w:styleId="Label">
    <w:name w:val="Label"/>
    <w:basedOn w:val="Normal"/>
    <w:next w:val="Normal"/>
    <w:link w:val="LabelCharChar"/>
    <w:rsid w:val="00CA40E1"/>
    <w:pPr>
      <w:spacing w:before="120"/>
      <w:jc w:val="center"/>
    </w:pPr>
    <w:rPr>
      <w:b/>
      <w:bCs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CA40E1"/>
    <w:pPr>
      <w:numPr>
        <w:numId w:val="10"/>
      </w:numPr>
      <w:tabs>
        <w:tab w:val="left" w:pos="849"/>
      </w:tabs>
      <w:contextualSpacing/>
    </w:pPr>
  </w:style>
  <w:style w:type="paragraph" w:customStyle="1" w:styleId="CharCharChar">
    <w:name w:val="شکل Char Char Char"/>
    <w:basedOn w:val="Normal"/>
    <w:next w:val="Normal"/>
    <w:autoRedefine/>
    <w:rsid w:val="00CA40E1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rsid w:val="00CA40E1"/>
    <w:pPr>
      <w:ind w:left="0" w:firstLine="0"/>
      <w:jc w:val="left"/>
    </w:pPr>
  </w:style>
  <w:style w:type="character" w:customStyle="1" w:styleId="m">
    <w:name w:val="m"/>
    <w:basedOn w:val="DefaultParagraphFont"/>
    <w:rsid w:val="00CA40E1"/>
  </w:style>
  <w:style w:type="paragraph" w:customStyle="1" w:styleId="MTDisplayEquation">
    <w:name w:val="MTDisplayEquation"/>
    <w:basedOn w:val="Normal"/>
    <w:next w:val="Normal"/>
    <w:rsid w:val="00CA40E1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EquationSection">
    <w:name w:val="MTEquationSection"/>
    <w:basedOn w:val="DefaultParagraphFont"/>
    <w:rsid w:val="00CA40E1"/>
    <w:rPr>
      <w:rFonts w:cs="B Nazanin"/>
      <w:vanish w:val="0"/>
      <w:color w:val="FF0000"/>
      <w:sz w:val="28"/>
    </w:rPr>
  </w:style>
  <w:style w:type="paragraph" w:customStyle="1" w:styleId="mymmpbestnr">
    <w:name w:val="mymmp_bestnr"/>
    <w:basedOn w:val="Normal"/>
    <w:rsid w:val="00CA40E1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customStyle="1" w:styleId="NewParagraph">
    <w:name w:val="NewParagraph"/>
    <w:basedOn w:val="Normal"/>
    <w:rsid w:val="00CA40E1"/>
    <w:pPr>
      <w:spacing w:before="120"/>
      <w:ind w:firstLine="288"/>
    </w:pPr>
  </w:style>
  <w:style w:type="paragraph" w:styleId="NoSpacing">
    <w:name w:val="No Spacing"/>
    <w:uiPriority w:val="1"/>
    <w:qFormat/>
    <w:rsid w:val="00CA40E1"/>
    <w:pPr>
      <w:spacing w:after="0" w:line="240" w:lineRule="auto"/>
    </w:pPr>
    <w:rPr>
      <w:rFonts w:ascii="Calibri" w:hAnsi="Calibri" w:cs="Arial"/>
    </w:rPr>
  </w:style>
  <w:style w:type="paragraph" w:styleId="NormalWeb">
    <w:name w:val="Normal (Web)"/>
    <w:basedOn w:val="Normal"/>
    <w:uiPriority w:val="99"/>
    <w:rsid w:val="00CA40E1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numbering" w:customStyle="1" w:styleId="NormalNumbered">
    <w:name w:val="Normal_Numbered"/>
    <w:basedOn w:val="NoList"/>
    <w:rsid w:val="00CA40E1"/>
    <w:pPr>
      <w:numPr>
        <w:numId w:val="11"/>
      </w:numPr>
    </w:pPr>
  </w:style>
  <w:style w:type="paragraph" w:customStyle="1" w:styleId="Notation">
    <w:name w:val="Notation"/>
    <w:basedOn w:val="Normal"/>
    <w:rsid w:val="00CA40E1"/>
    <w:pPr>
      <w:tabs>
        <w:tab w:val="right" w:pos="8787"/>
      </w:tabs>
    </w:pPr>
  </w:style>
  <w:style w:type="numbering" w:customStyle="1" w:styleId="Numbered">
    <w:name w:val="Numbered"/>
    <w:basedOn w:val="NoList"/>
    <w:rsid w:val="00CA40E1"/>
  </w:style>
  <w:style w:type="character" w:styleId="PageNumber">
    <w:name w:val="page number"/>
    <w:basedOn w:val="DefaultParagraphFont"/>
    <w:rsid w:val="00CA40E1"/>
  </w:style>
  <w:style w:type="paragraph" w:customStyle="1" w:styleId="section">
    <w:name w:val="section"/>
    <w:basedOn w:val="Normal"/>
    <w:rsid w:val="00CA40E1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CA40E1"/>
    <w:rPr>
      <w:rFonts w:cs="Nazanin"/>
    </w:rPr>
  </w:style>
  <w:style w:type="paragraph" w:customStyle="1" w:styleId="StyleComplexZarJustified">
    <w:name w:val="Style (Complex) Zar Justified"/>
    <w:basedOn w:val="Normal"/>
    <w:rsid w:val="00CA40E1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rsid w:val="00CA40E1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rsid w:val="00CA40E1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rsid w:val="00CA40E1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CA40E1"/>
    <w:pPr>
      <w:numPr>
        <w:ilvl w:val="0"/>
        <w:numId w:val="0"/>
      </w:numPr>
      <w:spacing w:before="280" w:after="240"/>
      <w:jc w:val="both"/>
    </w:pPr>
    <w:rPr>
      <w:rFonts w:cs="Zar"/>
      <w:sz w:val="28"/>
      <w:lang w:bidi="fa-IR"/>
    </w:rPr>
  </w:style>
  <w:style w:type="paragraph" w:customStyle="1" w:styleId="StyleHeading4ComplexNazaninNotBold">
    <w:name w:val="Style Heading 4 + (Complex) Nazanin Not Bold"/>
    <w:basedOn w:val="Heading4"/>
    <w:rsid w:val="00CA40E1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0">
    <w:name w:val="متن"/>
    <w:basedOn w:val="Normal"/>
    <w:rsid w:val="00CA40E1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0"/>
    <w:rsid w:val="00CA40E1"/>
    <w:pPr>
      <w:jc w:val="both"/>
    </w:pPr>
  </w:style>
  <w:style w:type="paragraph" w:customStyle="1" w:styleId="StyleStyleHeading3UCS">
    <w:name w:val="Style Style Heading 3 UCS + +"/>
    <w:basedOn w:val="Normal"/>
    <w:rsid w:val="00CA40E1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StyleStyleStyleHeading2Char">
    <w:name w:val="Style Style Style Heading 2Char + + +"/>
    <w:basedOn w:val="Normal"/>
    <w:rsid w:val="00CA40E1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UCSHeading2">
    <w:name w:val="UCS Heading 2"/>
    <w:basedOn w:val="Heading2"/>
    <w:next w:val="a0"/>
    <w:rsid w:val="00CA40E1"/>
    <w:pPr>
      <w:numPr>
        <w:ilvl w:val="0"/>
        <w:numId w:val="0"/>
      </w:numPr>
      <w:spacing w:before="280" w:after="240"/>
      <w:ind w:left="180"/>
      <w:jc w:val="both"/>
    </w:pPr>
    <w:rPr>
      <w:rFonts w:cs="Zar"/>
      <w:i/>
      <w:sz w:val="28"/>
      <w:lang w:bidi="fa-IR"/>
    </w:rPr>
  </w:style>
  <w:style w:type="paragraph" w:customStyle="1" w:styleId="StyleUCSHeading2NotLatinItalic">
    <w:name w:val="Style UCS Heading 2 + Not (Latin) Italic"/>
    <w:basedOn w:val="UCSHeading2"/>
    <w:rsid w:val="00CA40E1"/>
    <w:pPr>
      <w:ind w:left="0"/>
    </w:pPr>
    <w:rPr>
      <w:rFonts w:cs="B Nazanin"/>
      <w:i w:val="0"/>
    </w:rPr>
  </w:style>
  <w:style w:type="paragraph" w:customStyle="1" w:styleId="Char">
    <w:name w:val="فرمول Char"/>
    <w:basedOn w:val="Normal"/>
    <w:autoRedefine/>
    <w:rsid w:val="00CA40E1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StyleNotLatinItalic">
    <w:name w:val="Style فرمول + Not (Latin) Italic"/>
    <w:basedOn w:val="Char"/>
    <w:rsid w:val="00CA40E1"/>
    <w:rPr>
      <w:i w:val="0"/>
    </w:rPr>
  </w:style>
  <w:style w:type="paragraph" w:customStyle="1" w:styleId="2CharChar">
    <w:name w:val="متن 2 Char Char"/>
    <w:basedOn w:val="Normal"/>
    <w:rsid w:val="00CA40E1"/>
    <w:pPr>
      <w:spacing w:line="360" w:lineRule="auto"/>
      <w:ind w:left="72"/>
      <w:jc w:val="lowKashida"/>
    </w:pPr>
    <w:rPr>
      <w:i/>
      <w:szCs w:val="24"/>
      <w:lang w:bidi="fa-IR"/>
    </w:rPr>
  </w:style>
  <w:style w:type="paragraph" w:customStyle="1" w:styleId="Style2CharCharNotLatinItalicChar">
    <w:name w:val="Style متن 2 Char Char + Not (Latin) Italic Char"/>
    <w:basedOn w:val="2CharChar"/>
    <w:rsid w:val="00CA40E1"/>
    <w:pPr>
      <w:jc w:val="both"/>
    </w:pPr>
    <w:rPr>
      <w:szCs w:val="26"/>
    </w:rPr>
  </w:style>
  <w:style w:type="paragraph" w:customStyle="1" w:styleId="Char0">
    <w:name w:val="متن Char"/>
    <w:basedOn w:val="Normal"/>
    <w:rsid w:val="00CA40E1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0"/>
    <w:next w:val="CharCharChar"/>
    <w:rsid w:val="00CA40E1"/>
  </w:style>
  <w:style w:type="paragraph" w:customStyle="1" w:styleId="Style2">
    <w:name w:val="Style2"/>
    <w:basedOn w:val="Normal"/>
    <w:rsid w:val="00CA40E1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CA40E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40E1"/>
    <w:pPr>
      <w:bidi/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CA40E1"/>
  </w:style>
  <w:style w:type="paragraph" w:customStyle="1" w:styleId="Tables">
    <w:name w:val="Tables"/>
    <w:basedOn w:val="Normal"/>
    <w:rsid w:val="00CA40E1"/>
    <w:pPr>
      <w:jc w:val="center"/>
    </w:pPr>
  </w:style>
  <w:style w:type="paragraph" w:customStyle="1" w:styleId="Theoremstyle">
    <w:name w:val="Theorem_style"/>
    <w:basedOn w:val="Normal"/>
    <w:next w:val="Normal"/>
    <w:rsid w:val="00CA40E1"/>
    <w:pPr>
      <w:spacing w:before="60"/>
    </w:pPr>
    <w:rPr>
      <w:b/>
      <w:bCs/>
      <w:sz w:val="22"/>
      <w:szCs w:val="26"/>
      <w:lang w:bidi="fa-IR"/>
    </w:rPr>
  </w:style>
  <w:style w:type="paragraph" w:customStyle="1" w:styleId="TitlePage">
    <w:name w:val="Title Page"/>
    <w:basedOn w:val="Normal"/>
    <w:qFormat/>
    <w:rsid w:val="00CA40E1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CA40E1"/>
    <w:rPr>
      <w:rFonts w:cs="Titr"/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qFormat/>
    <w:rsid w:val="00CA40E1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2">
    <w:name w:val="toc 2"/>
    <w:basedOn w:val="Normal"/>
    <w:next w:val="Normal"/>
    <w:uiPriority w:val="39"/>
    <w:qFormat/>
    <w:rsid w:val="00CA40E1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CA40E1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paragraph" w:styleId="TOC4">
    <w:name w:val="toc 4"/>
    <w:basedOn w:val="Normal"/>
    <w:next w:val="Normal"/>
    <w:rsid w:val="00CA40E1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TOC5">
    <w:name w:val="toc 5"/>
    <w:basedOn w:val="Normal"/>
    <w:next w:val="Normal"/>
    <w:autoRedefine/>
    <w:semiHidden/>
    <w:rsid w:val="00CA40E1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semiHidden/>
    <w:rsid w:val="00CA40E1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semiHidden/>
    <w:rsid w:val="00CA40E1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semiHidden/>
    <w:rsid w:val="00CA40E1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semiHidden/>
    <w:rsid w:val="00CA40E1"/>
    <w:pPr>
      <w:ind w:left="1260"/>
      <w:jc w:val="left"/>
    </w:pPr>
    <w:rPr>
      <w:rFonts w:cs="Times New Roman"/>
      <w:sz w:val="20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A40E1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OCTable">
    <w:name w:val="TOC_Table"/>
    <w:basedOn w:val="Normal"/>
    <w:rsid w:val="00CA40E1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customStyle="1" w:styleId="a1">
    <w:name w:val="بلد"/>
    <w:basedOn w:val="Char0"/>
    <w:rsid w:val="00CA40E1"/>
    <w:pPr>
      <w:keepNext/>
      <w:ind w:left="58" w:right="58" w:firstLine="346"/>
    </w:pPr>
    <w:rPr>
      <w:b/>
      <w:bCs/>
    </w:rPr>
  </w:style>
  <w:style w:type="paragraph" w:customStyle="1" w:styleId="a2">
    <w:name w:val="جدول"/>
    <w:basedOn w:val="Caption"/>
    <w:autoRedefine/>
    <w:rsid w:val="00CA40E1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autoRedefine/>
    <w:rsid w:val="00CA40E1"/>
    <w:pPr>
      <w:spacing w:after="0" w:line="360" w:lineRule="auto"/>
      <w:ind w:left="2772" w:hanging="1152"/>
    </w:pPr>
    <w:rPr>
      <w:b w:val="0"/>
      <w:bCs w:val="0"/>
    </w:rPr>
  </w:style>
  <w:style w:type="paragraph" w:customStyle="1" w:styleId="a3">
    <w:name w:val="سرفصل"/>
    <w:basedOn w:val="Heading1"/>
    <w:rsid w:val="00CA40E1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rsid w:val="00CA40E1"/>
    <w:pPr>
      <w:numPr>
        <w:numId w:val="13"/>
      </w:numPr>
      <w:spacing w:line="360" w:lineRule="auto"/>
      <w:jc w:val="center"/>
    </w:pPr>
    <w:rPr>
      <w:sz w:val="20"/>
      <w:szCs w:val="24"/>
      <w:lang w:bidi="fa-IR"/>
    </w:rPr>
  </w:style>
  <w:style w:type="paragraph" w:customStyle="1" w:styleId="CharChar">
    <w:name w:val="شکل Char Char"/>
    <w:basedOn w:val="Normal"/>
    <w:next w:val="Normal"/>
    <w:autoRedefine/>
    <w:rsid w:val="00CA40E1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paragraph" w:customStyle="1" w:styleId="a4">
    <w:name w:val="فرمول بدون شماره"/>
    <w:basedOn w:val="a0"/>
    <w:next w:val="a0"/>
    <w:rsid w:val="00CA40E1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CA40E1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character" w:customStyle="1" w:styleId="CharChar1">
    <w:name w:val="متن Char Char1"/>
    <w:basedOn w:val="DefaultParagraphFont"/>
    <w:rsid w:val="00CA40E1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CA40E1"/>
    <w:rPr>
      <w:rFonts w:ascii="Verdana" w:hAnsi="Verdana" w:cs="B Lotus"/>
      <w:sz w:val="18"/>
      <w:szCs w:val="28"/>
      <w:lang w:val="en-US" w:eastAsia="en-US" w:bidi="fa-IR"/>
    </w:rPr>
  </w:style>
  <w:style w:type="paragraph" w:customStyle="1" w:styleId="a5">
    <w:name w:val="معادله"/>
    <w:basedOn w:val="Normal"/>
    <w:rsid w:val="00CA40E1"/>
    <w:pPr>
      <w:bidi w:val="0"/>
      <w:spacing w:after="120"/>
      <w:jc w:val="left"/>
    </w:pPr>
    <w:rPr>
      <w:rFonts w:ascii="Cambria Math" w:hAnsi="Cambria Math"/>
      <w:i/>
      <w:lang w:bidi="fa-IR"/>
    </w:rPr>
  </w:style>
  <w:style w:type="paragraph" w:customStyle="1" w:styleId="a6">
    <w:name w:val="منابع"/>
    <w:basedOn w:val="Normal"/>
    <w:autoRedefine/>
    <w:rsid w:val="00CA40E1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0">
    <w:name w:val="منابع Char Char"/>
    <w:basedOn w:val="DefaultParagraphFont"/>
    <w:rsid w:val="00CA40E1"/>
    <w:rPr>
      <w:rFonts w:cs="Nazanin"/>
      <w:sz w:val="24"/>
      <w:szCs w:val="28"/>
      <w:lang w:val="en-US" w:eastAsia="en-US" w:bidi="fa-IR"/>
    </w:rPr>
  </w:style>
  <w:style w:type="character" w:customStyle="1" w:styleId="LabelCharChar">
    <w:name w:val="Label Char Char"/>
    <w:basedOn w:val="DefaultParagraphFont"/>
    <w:link w:val="Label"/>
    <w:rsid w:val="002342C8"/>
    <w:rPr>
      <w:rFonts w:ascii="Calibri" w:hAnsi="Calibri" w:cs="B Nazanin"/>
      <w:b/>
      <w:bCs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BD5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67B712-8548-4A67-990A-523B5983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dariush</dc:creator>
  <cp:lastModifiedBy>dariush</cp:lastModifiedBy>
  <cp:revision>21</cp:revision>
  <dcterms:created xsi:type="dcterms:W3CDTF">2013-05-08T18:03:00Z</dcterms:created>
  <dcterms:modified xsi:type="dcterms:W3CDTF">2013-05-08T19:00:00Z</dcterms:modified>
</cp:coreProperties>
</file>